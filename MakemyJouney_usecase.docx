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90" w:rsidRPr="009F5790" w:rsidRDefault="009F5790" w:rsidP="0041299E">
      <w:pPr>
        <w:pStyle w:val="PageTitle"/>
      </w:pPr>
    </w:p>
    <w:p w:rsidR="009F5790" w:rsidRPr="009F5790" w:rsidRDefault="009F5790" w:rsidP="0041299E">
      <w:pPr>
        <w:pStyle w:val="PageTitle"/>
      </w:pPr>
    </w:p>
    <w:p w:rsidR="009F5790" w:rsidRPr="001C4D77" w:rsidRDefault="009F5790" w:rsidP="0041299E">
      <w:pPr>
        <w:pStyle w:val="PageTitle"/>
      </w:pPr>
    </w:p>
    <w:p w:rsidR="009F5790" w:rsidRPr="001C4D77" w:rsidRDefault="009F5790" w:rsidP="0041299E">
      <w:pPr>
        <w:pStyle w:val="PageTitle"/>
      </w:pPr>
      <w:r w:rsidRPr="001C4D77">
        <w:t>Use Case Specification</w:t>
      </w:r>
    </w:p>
    <w:p w:rsidR="009F5790" w:rsidRPr="009F5790" w:rsidRDefault="009F5790" w:rsidP="0041299E">
      <w:pPr>
        <w:pStyle w:val="PageTitle"/>
      </w:pPr>
    </w:p>
    <w:p w:rsidR="009F5790" w:rsidRPr="001C4D77" w:rsidRDefault="00155339" w:rsidP="0041299E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9F5790" w:rsidRPr="009F5790" w:rsidRDefault="009F5790" w:rsidP="0041299E"/>
    <w:p w:rsidR="009F5790" w:rsidRPr="009F5790" w:rsidRDefault="009F5790" w:rsidP="0041299E"/>
    <w:p w:rsidR="009F5790" w:rsidRPr="009F5790" w:rsidRDefault="009F5790" w:rsidP="0041299E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:rsidTr="00921E8A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1299E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9F5790" w:rsidRDefault="009F5790" w:rsidP="0041299E">
            <w:r w:rsidRPr="009F5790">
              <w:t> </w:t>
            </w:r>
            <w:r w:rsidR="004173AB">
              <w:t>PRJ_Makemyjourney</w:t>
            </w:r>
            <w:r w:rsidR="002329EC" w:rsidRPr="002329EC">
              <w:t>_01</w:t>
            </w:r>
          </w:p>
        </w:tc>
      </w:tr>
      <w:tr w:rsidR="009F5790" w:rsidRPr="009F5790" w:rsidTr="00921E8A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1299E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9F5790" w:rsidRDefault="004173AB" w:rsidP="0041299E">
            <w:proofErr w:type="spellStart"/>
            <w:r>
              <w:t>MakeMyJourney</w:t>
            </w:r>
            <w:proofErr w:type="spellEnd"/>
          </w:p>
        </w:tc>
      </w:tr>
    </w:tbl>
    <w:p w:rsidR="009F5790" w:rsidRPr="009F5790" w:rsidRDefault="009F5790" w:rsidP="0041299E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:rsidTr="00921E8A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1299E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1299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1299E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:rsidTr="00921E8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9F5790" w:rsidP="0041299E"/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790" w:rsidRPr="009F5790" w:rsidRDefault="00472FB4" w:rsidP="0041299E">
            <w:r>
              <w:t>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9F5790" w:rsidP="0041299E">
            <w:r w:rsidRPr="009F5790">
              <w:t> </w:t>
            </w:r>
            <w:r w:rsidR="009C0745" w:rsidRPr="009F5790">
              <w:t> </w:t>
            </w:r>
            <w:r w:rsidR="009C0745">
              <w:t>7</w:t>
            </w:r>
            <w:r w:rsidR="009C0745" w:rsidRPr="008E15A0">
              <w:rPr>
                <w:vertAlign w:val="superscript"/>
              </w:rPr>
              <w:t>th</w:t>
            </w:r>
            <w:r w:rsidR="009C0745">
              <w:t xml:space="preserve"> August, 2016</w:t>
            </w:r>
          </w:p>
        </w:tc>
      </w:tr>
      <w:tr w:rsidR="009F5790" w:rsidRPr="009F5790" w:rsidTr="00921E8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1299E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1299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1299E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:rsidTr="00921E8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9F5790" w:rsidRDefault="009F5790" w:rsidP="0041299E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9F5790" w:rsidRDefault="009F5790" w:rsidP="0041299E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9C0745" w:rsidP="0041299E">
            <w:r w:rsidRPr="009F5790">
              <w:t> </w:t>
            </w:r>
            <w:r>
              <w:t>8</w:t>
            </w:r>
            <w:r w:rsidRPr="008E15A0">
              <w:rPr>
                <w:vertAlign w:val="superscript"/>
              </w:rPr>
              <w:t>th</w:t>
            </w:r>
            <w:r>
              <w:t xml:space="preserve"> August, 2016</w:t>
            </w:r>
          </w:p>
        </w:tc>
      </w:tr>
      <w:tr w:rsidR="009F5790" w:rsidRPr="009F5790" w:rsidTr="00921E8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1299E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1299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1299E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:rsidTr="00921E8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9F5790" w:rsidRDefault="00472FB4" w:rsidP="0041299E">
            <w:proofErr w:type="spellStart"/>
            <w:r>
              <w:t>Dayanand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9F5790" w:rsidRDefault="009F5790" w:rsidP="0041299E">
            <w:r w:rsidRPr="009F5790">
              <w:t> </w:t>
            </w:r>
            <w:r w:rsidR="00472FB4">
              <w:t>Consultant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9F5790" w:rsidRDefault="009F5790" w:rsidP="0041299E">
            <w:r w:rsidRPr="009F5790">
              <w:t> </w:t>
            </w:r>
            <w:r w:rsidR="009C0745" w:rsidRPr="009F5790">
              <w:t> </w:t>
            </w:r>
            <w:r w:rsidR="009C0745">
              <w:t>9</w:t>
            </w:r>
            <w:r w:rsidR="009C0745" w:rsidRPr="008E15A0">
              <w:rPr>
                <w:vertAlign w:val="superscript"/>
              </w:rPr>
              <w:t>th</w:t>
            </w:r>
            <w:r w:rsidR="009C0745">
              <w:t xml:space="preserve"> August, 2016</w:t>
            </w:r>
          </w:p>
        </w:tc>
      </w:tr>
      <w:tr w:rsidR="009F5790" w:rsidRPr="009F5790" w:rsidTr="00921E8A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1299E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9F5790" w:rsidRDefault="009F5790" w:rsidP="0041299E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9F5790" w:rsidRPr="009F5790" w:rsidRDefault="009F5790" w:rsidP="0041299E">
            <w:pPr>
              <w:rPr>
                <w:vanish/>
              </w:rPr>
            </w:pPr>
            <w:r w:rsidRPr="009F5790">
              <w:t>Ve</w:t>
            </w:r>
            <w:r w:rsidR="00155339">
              <w:t>rsion Number of the template:1.1</w:t>
            </w:r>
          </w:p>
        </w:tc>
      </w:tr>
      <w:tr w:rsidR="009F5790" w:rsidRPr="009F5790" w:rsidTr="00921E8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1299E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790" w:rsidRPr="009F5790" w:rsidRDefault="002329EC" w:rsidP="0041299E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41299E">
            <w:r w:rsidRPr="009F5790">
              <w:t> </w:t>
            </w:r>
          </w:p>
        </w:tc>
      </w:tr>
    </w:tbl>
    <w:p w:rsidR="009F5790" w:rsidRPr="009F5790" w:rsidRDefault="009F5790" w:rsidP="0041299E">
      <w:r w:rsidRPr="009F5790">
        <w:br w:type="page"/>
      </w:r>
    </w:p>
    <w:p w:rsidR="009F5790" w:rsidRPr="009F5790" w:rsidRDefault="009F5790" w:rsidP="0041299E">
      <w:r w:rsidRPr="009F5790">
        <w:lastRenderedPageBreak/>
        <w:t>&lt;&lt;Customer&gt;&gt; REVIEW HISTORY</w:t>
      </w:r>
    </w:p>
    <w:p w:rsidR="009F5790" w:rsidRPr="009F5790" w:rsidRDefault="009F5790" w:rsidP="0041299E">
      <w:r w:rsidRPr="009F5790">
        <w:t>&lt;&lt;Customer comments on the Use case along with the signed off is tracked here&gt;&gt;</w:t>
      </w:r>
    </w:p>
    <w:p w:rsidR="009F5790" w:rsidRPr="009F5790" w:rsidRDefault="009F5790" w:rsidP="0041299E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:rsidTr="00921E8A">
        <w:tc>
          <w:tcPr>
            <w:tcW w:w="2808" w:type="dxa"/>
            <w:vAlign w:val="center"/>
          </w:tcPr>
          <w:p w:rsidR="009F5790" w:rsidRPr="009F5790" w:rsidRDefault="009F5790" w:rsidP="0041299E">
            <w:r w:rsidRPr="009F5790">
              <w:t>Version</w:t>
            </w:r>
          </w:p>
        </w:tc>
        <w:tc>
          <w:tcPr>
            <w:tcW w:w="1620" w:type="dxa"/>
          </w:tcPr>
          <w:p w:rsidR="009F5790" w:rsidRPr="009F5790" w:rsidRDefault="009F5790" w:rsidP="0041299E">
            <w:r w:rsidRPr="009F5790">
              <w:t>&lt;&lt;Version number&gt;&gt;</w:t>
            </w:r>
          </w:p>
        </w:tc>
        <w:tc>
          <w:tcPr>
            <w:tcW w:w="540" w:type="dxa"/>
          </w:tcPr>
          <w:p w:rsidR="009F5790" w:rsidRPr="009F5790" w:rsidRDefault="009F5790" w:rsidP="0041299E"/>
        </w:tc>
        <w:tc>
          <w:tcPr>
            <w:tcW w:w="1080" w:type="dxa"/>
          </w:tcPr>
          <w:p w:rsidR="009F5790" w:rsidRPr="009F5790" w:rsidRDefault="009F5790" w:rsidP="0041299E"/>
        </w:tc>
        <w:tc>
          <w:tcPr>
            <w:tcW w:w="1080" w:type="dxa"/>
          </w:tcPr>
          <w:p w:rsidR="009F5790" w:rsidRPr="009F5790" w:rsidRDefault="009F5790" w:rsidP="0041299E"/>
        </w:tc>
        <w:tc>
          <w:tcPr>
            <w:tcW w:w="1080" w:type="dxa"/>
          </w:tcPr>
          <w:p w:rsidR="009F5790" w:rsidRPr="009F5790" w:rsidRDefault="009F5790" w:rsidP="0041299E"/>
        </w:tc>
        <w:tc>
          <w:tcPr>
            <w:tcW w:w="1080" w:type="dxa"/>
          </w:tcPr>
          <w:p w:rsidR="009F5790" w:rsidRPr="009F5790" w:rsidRDefault="009F5790" w:rsidP="0041299E"/>
        </w:tc>
      </w:tr>
      <w:tr w:rsidR="009F5790" w:rsidRPr="009F5790" w:rsidTr="00921E8A">
        <w:tc>
          <w:tcPr>
            <w:tcW w:w="2808" w:type="dxa"/>
            <w:vAlign w:val="center"/>
          </w:tcPr>
          <w:p w:rsidR="009F5790" w:rsidRPr="009F5790" w:rsidRDefault="009F5790" w:rsidP="0041299E">
            <w:r w:rsidRPr="009F5790">
              <w:t>Date</w:t>
            </w:r>
          </w:p>
        </w:tc>
        <w:tc>
          <w:tcPr>
            <w:tcW w:w="1620" w:type="dxa"/>
          </w:tcPr>
          <w:p w:rsidR="009F5790" w:rsidRPr="009F5790" w:rsidRDefault="009F5790" w:rsidP="0041299E">
            <w:r w:rsidRPr="009F5790">
              <w:t>&lt;&lt;Date of Review&gt;&gt;</w:t>
            </w:r>
          </w:p>
        </w:tc>
        <w:tc>
          <w:tcPr>
            <w:tcW w:w="540" w:type="dxa"/>
          </w:tcPr>
          <w:p w:rsidR="009F5790" w:rsidRPr="009F5790" w:rsidRDefault="009F5790" w:rsidP="0041299E"/>
        </w:tc>
        <w:tc>
          <w:tcPr>
            <w:tcW w:w="1080" w:type="dxa"/>
          </w:tcPr>
          <w:p w:rsidR="009F5790" w:rsidRPr="009F5790" w:rsidRDefault="009F5790" w:rsidP="0041299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41299E"/>
        </w:tc>
        <w:tc>
          <w:tcPr>
            <w:tcW w:w="1080" w:type="dxa"/>
          </w:tcPr>
          <w:p w:rsidR="009F5790" w:rsidRPr="009F5790" w:rsidRDefault="009F5790" w:rsidP="0041299E"/>
        </w:tc>
        <w:tc>
          <w:tcPr>
            <w:tcW w:w="1080" w:type="dxa"/>
          </w:tcPr>
          <w:p w:rsidR="009F5790" w:rsidRPr="009F5790" w:rsidRDefault="009F5790" w:rsidP="0041299E"/>
        </w:tc>
      </w:tr>
      <w:tr w:rsidR="009F5790" w:rsidRPr="009F5790" w:rsidTr="00921E8A">
        <w:tc>
          <w:tcPr>
            <w:tcW w:w="2808" w:type="dxa"/>
            <w:vAlign w:val="center"/>
          </w:tcPr>
          <w:p w:rsidR="009F5790" w:rsidRPr="009F5790" w:rsidRDefault="009F5790" w:rsidP="0041299E">
            <w:r w:rsidRPr="009F5790">
              <w:t>Reviewed by</w:t>
            </w:r>
          </w:p>
        </w:tc>
        <w:tc>
          <w:tcPr>
            <w:tcW w:w="1620" w:type="dxa"/>
          </w:tcPr>
          <w:p w:rsidR="009F5790" w:rsidRPr="009F5790" w:rsidRDefault="009F5790" w:rsidP="0041299E">
            <w:r w:rsidRPr="009F5790">
              <w:t>&lt;&lt; Reviewer Name&gt;&gt;</w:t>
            </w:r>
          </w:p>
        </w:tc>
        <w:tc>
          <w:tcPr>
            <w:tcW w:w="540" w:type="dxa"/>
          </w:tcPr>
          <w:p w:rsidR="009F5790" w:rsidRPr="009F5790" w:rsidRDefault="009F5790" w:rsidP="0041299E"/>
        </w:tc>
        <w:tc>
          <w:tcPr>
            <w:tcW w:w="1080" w:type="dxa"/>
          </w:tcPr>
          <w:p w:rsidR="009F5790" w:rsidRPr="009F5790" w:rsidRDefault="009F5790" w:rsidP="0041299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41299E"/>
        </w:tc>
        <w:tc>
          <w:tcPr>
            <w:tcW w:w="1080" w:type="dxa"/>
          </w:tcPr>
          <w:p w:rsidR="009F5790" w:rsidRPr="009F5790" w:rsidRDefault="009F5790" w:rsidP="0041299E"/>
        </w:tc>
        <w:tc>
          <w:tcPr>
            <w:tcW w:w="1080" w:type="dxa"/>
          </w:tcPr>
          <w:p w:rsidR="009F5790" w:rsidRPr="009F5790" w:rsidRDefault="009F5790" w:rsidP="0041299E"/>
        </w:tc>
      </w:tr>
      <w:tr w:rsidR="009F5790" w:rsidRPr="009F5790" w:rsidTr="00921E8A">
        <w:tc>
          <w:tcPr>
            <w:tcW w:w="2808" w:type="dxa"/>
          </w:tcPr>
          <w:p w:rsidR="009F5790" w:rsidRPr="009F5790" w:rsidRDefault="009F5790" w:rsidP="0041299E">
            <w:r w:rsidRPr="009F5790">
              <w:t>Reviewed UI Specification doc</w:t>
            </w:r>
          </w:p>
        </w:tc>
        <w:tc>
          <w:tcPr>
            <w:tcW w:w="1620" w:type="dxa"/>
          </w:tcPr>
          <w:p w:rsidR="009F5790" w:rsidRPr="009F5790" w:rsidRDefault="009F5790" w:rsidP="0041299E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:rsidR="009F5790" w:rsidRPr="009F5790" w:rsidRDefault="009F5790" w:rsidP="0041299E"/>
        </w:tc>
        <w:tc>
          <w:tcPr>
            <w:tcW w:w="1080" w:type="dxa"/>
          </w:tcPr>
          <w:p w:rsidR="009F5790" w:rsidRPr="009F5790" w:rsidRDefault="009F5790" w:rsidP="0041299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41299E"/>
        </w:tc>
        <w:tc>
          <w:tcPr>
            <w:tcW w:w="1080" w:type="dxa"/>
          </w:tcPr>
          <w:p w:rsidR="009F5790" w:rsidRPr="009F5790" w:rsidRDefault="009F5790" w:rsidP="0041299E"/>
        </w:tc>
        <w:tc>
          <w:tcPr>
            <w:tcW w:w="1080" w:type="dxa"/>
          </w:tcPr>
          <w:p w:rsidR="009F5790" w:rsidRPr="009F5790" w:rsidRDefault="009F5790" w:rsidP="0041299E"/>
        </w:tc>
      </w:tr>
      <w:tr w:rsidR="009F5790" w:rsidRPr="009F5790" w:rsidTr="00921E8A">
        <w:tc>
          <w:tcPr>
            <w:tcW w:w="2808" w:type="dxa"/>
          </w:tcPr>
          <w:p w:rsidR="009F5790" w:rsidRPr="009F5790" w:rsidRDefault="009F5790" w:rsidP="0041299E">
            <w:r w:rsidRPr="009F5790">
              <w:t>All Open Queries/issues closed</w:t>
            </w:r>
          </w:p>
        </w:tc>
        <w:tc>
          <w:tcPr>
            <w:tcW w:w="1620" w:type="dxa"/>
          </w:tcPr>
          <w:p w:rsidR="009F5790" w:rsidRPr="009F5790" w:rsidRDefault="009F5790" w:rsidP="0041299E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:rsidR="009F5790" w:rsidRPr="009F5790" w:rsidRDefault="009F5790" w:rsidP="0041299E"/>
        </w:tc>
        <w:tc>
          <w:tcPr>
            <w:tcW w:w="1080" w:type="dxa"/>
          </w:tcPr>
          <w:p w:rsidR="009F5790" w:rsidRPr="009F5790" w:rsidRDefault="009F5790" w:rsidP="0041299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41299E"/>
        </w:tc>
        <w:tc>
          <w:tcPr>
            <w:tcW w:w="1080" w:type="dxa"/>
          </w:tcPr>
          <w:p w:rsidR="009F5790" w:rsidRPr="009F5790" w:rsidRDefault="009F5790" w:rsidP="0041299E"/>
        </w:tc>
        <w:tc>
          <w:tcPr>
            <w:tcW w:w="1080" w:type="dxa"/>
          </w:tcPr>
          <w:p w:rsidR="009F5790" w:rsidRPr="009F5790" w:rsidRDefault="009F5790" w:rsidP="0041299E"/>
        </w:tc>
      </w:tr>
      <w:tr w:rsidR="009F5790" w:rsidRPr="009F5790" w:rsidTr="00921E8A">
        <w:tc>
          <w:tcPr>
            <w:tcW w:w="2808" w:type="dxa"/>
          </w:tcPr>
          <w:p w:rsidR="009F5790" w:rsidRPr="009F5790" w:rsidRDefault="009F5790" w:rsidP="0041299E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:rsidR="009F5790" w:rsidRPr="009F5790" w:rsidRDefault="009F5790" w:rsidP="0041299E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9F5790" w:rsidRPr="009F5790" w:rsidRDefault="009F5790" w:rsidP="0041299E"/>
        </w:tc>
        <w:tc>
          <w:tcPr>
            <w:tcW w:w="1080" w:type="dxa"/>
          </w:tcPr>
          <w:p w:rsidR="009F5790" w:rsidRPr="009F5790" w:rsidRDefault="009F5790" w:rsidP="0041299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41299E"/>
        </w:tc>
        <w:tc>
          <w:tcPr>
            <w:tcW w:w="1080" w:type="dxa"/>
          </w:tcPr>
          <w:p w:rsidR="009F5790" w:rsidRPr="009F5790" w:rsidRDefault="009F5790" w:rsidP="0041299E"/>
        </w:tc>
        <w:tc>
          <w:tcPr>
            <w:tcW w:w="1080" w:type="dxa"/>
          </w:tcPr>
          <w:p w:rsidR="009F5790" w:rsidRPr="009F5790" w:rsidRDefault="009F5790" w:rsidP="0041299E"/>
        </w:tc>
      </w:tr>
      <w:tr w:rsidR="009F5790" w:rsidRPr="009F5790" w:rsidTr="00921E8A">
        <w:tc>
          <w:tcPr>
            <w:tcW w:w="2808" w:type="dxa"/>
          </w:tcPr>
          <w:p w:rsidR="009F5790" w:rsidRPr="009F5790" w:rsidRDefault="009F5790" w:rsidP="0041299E">
            <w:r w:rsidRPr="009F5790">
              <w:t>Sign Off</w:t>
            </w:r>
          </w:p>
        </w:tc>
        <w:tc>
          <w:tcPr>
            <w:tcW w:w="1620" w:type="dxa"/>
          </w:tcPr>
          <w:p w:rsidR="009F5790" w:rsidRPr="009F5790" w:rsidRDefault="009F5790" w:rsidP="0041299E">
            <w:r w:rsidRPr="009F5790">
              <w:t>&lt;&lt;Signature&gt;&gt;</w:t>
            </w:r>
          </w:p>
        </w:tc>
        <w:tc>
          <w:tcPr>
            <w:tcW w:w="540" w:type="dxa"/>
          </w:tcPr>
          <w:p w:rsidR="009F5790" w:rsidRPr="009F5790" w:rsidRDefault="009F5790" w:rsidP="0041299E"/>
        </w:tc>
        <w:tc>
          <w:tcPr>
            <w:tcW w:w="1080" w:type="dxa"/>
          </w:tcPr>
          <w:p w:rsidR="009F5790" w:rsidRPr="009F5790" w:rsidRDefault="009F5790" w:rsidP="0041299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41299E"/>
        </w:tc>
        <w:tc>
          <w:tcPr>
            <w:tcW w:w="1080" w:type="dxa"/>
          </w:tcPr>
          <w:p w:rsidR="009F5790" w:rsidRPr="009F5790" w:rsidRDefault="009F5790" w:rsidP="0041299E"/>
        </w:tc>
        <w:tc>
          <w:tcPr>
            <w:tcW w:w="1080" w:type="dxa"/>
          </w:tcPr>
          <w:p w:rsidR="009F5790" w:rsidRPr="009F5790" w:rsidRDefault="009F5790" w:rsidP="0041299E"/>
        </w:tc>
      </w:tr>
    </w:tbl>
    <w:p w:rsidR="009F5790" w:rsidRPr="009F5790" w:rsidRDefault="009F5790" w:rsidP="0041299E"/>
    <w:p w:rsidR="009F5790" w:rsidRPr="009F5790" w:rsidRDefault="009F5790" w:rsidP="0041299E"/>
    <w:p w:rsidR="009F5790" w:rsidRPr="009F5790" w:rsidRDefault="009F5790" w:rsidP="0041299E">
      <w:r w:rsidRPr="009F5790">
        <w:t xml:space="preserve">Disclaimer: </w:t>
      </w:r>
    </w:p>
    <w:p w:rsidR="009F5790" w:rsidRPr="009F5790" w:rsidRDefault="009F5790" w:rsidP="0041299E"/>
    <w:p w:rsidR="009F5790" w:rsidRPr="009F5790" w:rsidRDefault="009F5790" w:rsidP="0041299E">
      <w:r w:rsidRPr="009F5790">
        <w:t>The scope of the project ‘</w:t>
      </w:r>
      <w:r w:rsidR="006567C8">
        <w:t xml:space="preserve">My profile </w:t>
      </w:r>
      <w:proofErr w:type="spellStart"/>
      <w:r w:rsidR="006567C8">
        <w:t>Eclassroom</w:t>
      </w:r>
      <w:proofErr w:type="spellEnd"/>
      <w:r w:rsidRPr="009F5790">
        <w:t>’ is restricted to the contents of this signed off use case.</w:t>
      </w:r>
      <w:r w:rsidRPr="009F5790">
        <w:br w:type="page"/>
      </w:r>
    </w:p>
    <w:p w:rsidR="009F5790" w:rsidRPr="005B3604" w:rsidRDefault="009F5790" w:rsidP="0041299E">
      <w:r w:rsidRPr="005B3604">
        <w:lastRenderedPageBreak/>
        <w:t>TABLE OF CONTENTS</w:t>
      </w:r>
    </w:p>
    <w:p w:rsidR="009F5790" w:rsidRPr="009F5790" w:rsidRDefault="009F5790" w:rsidP="0041299E">
      <w:bookmarkStart w:id="0" w:name="_GoBack"/>
      <w:bookmarkEnd w:id="0"/>
    </w:p>
    <w:p w:rsidR="00503B2D" w:rsidRDefault="00862BF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="009F5790" w:rsidRPr="00F42082">
        <w:instrText xml:space="preserve"> TOC \o "1-3" \f \h \z \u </w:instrText>
      </w:r>
      <w:r w:rsidRPr="00F42082">
        <w:fldChar w:fldCharType="separate"/>
      </w:r>
      <w:hyperlink w:anchor="_Toc504992346" w:history="1">
        <w:r w:rsidR="00503B2D" w:rsidRPr="00CE2A9B">
          <w:rPr>
            <w:rStyle w:val="Hyperlink"/>
            <w:noProof/>
          </w:rPr>
          <w:t>1.</w:t>
        </w:r>
        <w:r w:rsidR="00503B2D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503B2D" w:rsidRPr="00CE2A9B">
          <w:rPr>
            <w:rStyle w:val="Hyperlink"/>
            <w:noProof/>
          </w:rPr>
          <w:t>Use Case Name:eClassroom</w:t>
        </w:r>
        <w:r w:rsidR="00503B2D">
          <w:rPr>
            <w:noProof/>
            <w:webHidden/>
          </w:rPr>
          <w:tab/>
        </w:r>
        <w:r w:rsidR="00503B2D">
          <w:rPr>
            <w:noProof/>
            <w:webHidden/>
          </w:rPr>
          <w:fldChar w:fldCharType="begin"/>
        </w:r>
        <w:r w:rsidR="00503B2D">
          <w:rPr>
            <w:noProof/>
            <w:webHidden/>
          </w:rPr>
          <w:instrText xml:space="preserve"> PAGEREF _Toc504992346 \h </w:instrText>
        </w:r>
        <w:r w:rsidR="00503B2D">
          <w:rPr>
            <w:noProof/>
            <w:webHidden/>
          </w:rPr>
        </w:r>
        <w:r w:rsidR="00503B2D">
          <w:rPr>
            <w:noProof/>
            <w:webHidden/>
          </w:rPr>
          <w:fldChar w:fldCharType="separate"/>
        </w:r>
        <w:r w:rsidR="00503B2D">
          <w:rPr>
            <w:noProof/>
            <w:webHidden/>
          </w:rPr>
          <w:t>4</w:t>
        </w:r>
        <w:r w:rsidR="00503B2D">
          <w:rPr>
            <w:noProof/>
            <w:webHidden/>
          </w:rPr>
          <w:fldChar w:fldCharType="end"/>
        </w:r>
      </w:hyperlink>
    </w:p>
    <w:p w:rsidR="00503B2D" w:rsidRDefault="00503B2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47" w:history="1">
        <w:r w:rsidRPr="00CE2A9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E2A9B">
          <w:rPr>
            <w:rStyle w:val="Hyperlink"/>
            <w:noProof/>
          </w:rPr>
          <w:t>Actor(s)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48" w:history="1">
        <w:r w:rsidRPr="00CE2A9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E2A9B">
          <w:rPr>
            <w:rStyle w:val="Hyperlink"/>
            <w:noProof/>
          </w:rPr>
          <w:t>Preconditions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49" w:history="1">
        <w:r w:rsidRPr="00CE2A9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E2A9B">
          <w:rPr>
            <w:rStyle w:val="Hyperlink"/>
            <w:noProof/>
          </w:rPr>
          <w:t>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50" w:history="1">
        <w:r w:rsidRPr="00CE2A9B">
          <w:rPr>
            <w:rStyle w:val="Hyperlink"/>
            <w:noProof/>
          </w:rPr>
          <w:t>4.1  Basic Flow : User Registered Himself Successfully.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51" w:history="1">
        <w:r w:rsidRPr="00CE2A9B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E2A9B">
          <w:rPr>
            <w:rStyle w:val="Hyperlink"/>
            <w:noProof/>
          </w:rPr>
          <w:t>Alternative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52" w:history="1">
        <w:r w:rsidRPr="00CE2A9B">
          <w:rPr>
            <w:rStyle w:val="Hyperlink"/>
            <w:noProof/>
          </w:rPr>
          <w:t>4.2.1. Alternate Flow 1: User registered Himself from Mobile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53" w:history="1">
        <w:r w:rsidRPr="00CE2A9B">
          <w:rPr>
            <w:rStyle w:val="Hyperlink"/>
            <w:noProof/>
          </w:rPr>
          <w:t>4.2.2. Alternate Flow 2: User Registered Successfully by re-entering the valid credentials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54" w:history="1">
        <w:r w:rsidRPr="00CE2A9B">
          <w:rPr>
            <w:rStyle w:val="Hyperlink"/>
            <w:noProof/>
          </w:rPr>
          <w:t>4.2.4.Alternate Flow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55" w:history="1">
        <w:r w:rsidRPr="00CE2A9B">
          <w:rPr>
            <w:rStyle w:val="Hyperlink"/>
            <w:noProof/>
          </w:rPr>
          <w:t>Exception Flow 1: Email Id is Not working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56" w:history="1">
        <w:r w:rsidRPr="00CE2A9B">
          <w:rPr>
            <w:rStyle w:val="Hyperlink"/>
            <w:noProof/>
          </w:rPr>
          <w:t>Exception Flow 2: Mobile Number is Not working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57" w:history="1">
        <w:r w:rsidRPr="00CE2A9B">
          <w:rPr>
            <w:rStyle w:val="Hyperlink"/>
            <w:noProof/>
          </w:rPr>
          <w:t>Exception Flow 3:  Web Server 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58" w:history="1">
        <w:r w:rsidRPr="00CE2A9B">
          <w:rPr>
            <w:rStyle w:val="Hyperlink"/>
            <w:noProof/>
          </w:rPr>
          <w:t>Exception Flow 4:  Network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59" w:history="1">
        <w:r w:rsidRPr="00CE2A9B">
          <w:rPr>
            <w:rStyle w:val="Hyperlink"/>
            <w:noProof/>
          </w:rPr>
          <w:t>Exception Flow 5:  Database Connectivity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60" w:history="1">
        <w:r w:rsidRPr="00CE2A9B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E2A9B">
          <w:rPr>
            <w:rStyle w:val="Hyperlink"/>
            <w:noProof/>
          </w:rPr>
          <w:t>Post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61" w:history="1">
        <w:r w:rsidRPr="00CE2A9B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E2A9B">
          <w:rPr>
            <w:rStyle w:val="Hyperlink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62" w:history="1">
        <w:r w:rsidRPr="00CE2A9B">
          <w:rPr>
            <w:rStyle w:val="Hyperlink"/>
            <w:noProof/>
          </w:rPr>
          <w:t>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63" w:history="1">
        <w:r w:rsidRPr="00CE2A9B">
          <w:rPr>
            <w:rStyle w:val="Hyperlink"/>
            <w:noProof/>
          </w:rPr>
          <w:t>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64" w:history="1">
        <w:r w:rsidRPr="00CE2A9B">
          <w:rPr>
            <w:rStyle w:val="Hyperlink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65" w:history="1">
        <w:r w:rsidRPr="00CE2A9B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66" w:history="1">
        <w:r w:rsidRPr="00CE2A9B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E2A9B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67" w:history="1">
        <w:r w:rsidRPr="00CE2A9B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E2A9B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68" w:history="1">
        <w:r w:rsidRPr="00CE2A9B">
          <w:rPr>
            <w:rStyle w:val="Hyperlink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69" w:history="1">
        <w:bookmarkStart w:id="1" w:name="_Toc504992339"/>
        <w:r w:rsidRPr="00CE2A9B">
          <w:rPr>
            <w:rStyle w:val="Hyperlink"/>
            <w:noProof/>
          </w:rPr>
          <w:drawing>
            <wp:inline distT="0" distB="0" distL="0" distR="0" wp14:anchorId="035FABB8" wp14:editId="4271FDD0">
              <wp:extent cx="6479540" cy="4215130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9540" cy="42151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70" w:history="1">
        <w:r w:rsidRPr="00CE2A9B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E2A9B">
          <w:rPr>
            <w:rStyle w:val="Hyperlink"/>
            <w:noProof/>
          </w:rPr>
          <w:t>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71" w:history="1">
        <w:r w:rsidRPr="00CE2A9B">
          <w:rPr>
            <w:rStyle w:val="Hyperlink"/>
            <w:noProof/>
          </w:rPr>
          <w:t>Success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72" w:history="1">
        <w:r w:rsidRPr="00CE2A9B">
          <w:rPr>
            <w:rStyle w:val="Hyperlink"/>
            <w:noProof/>
          </w:rPr>
          <w:t>Failure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73" w:history="1">
        <w:r w:rsidRPr="00CE2A9B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E2A9B">
          <w:rPr>
            <w:rStyle w:val="Hyperlink"/>
            <w:noProof/>
          </w:rPr>
          <w:t>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74" w:history="1">
        <w:r w:rsidRPr="00CE2A9B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E2A9B">
          <w:rPr>
            <w:rStyle w:val="Hyperlink"/>
            <w:noProof/>
          </w:rPr>
          <w:t>Inter System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3B2D" w:rsidRDefault="00503B2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504992375" w:history="1">
        <w:r w:rsidRPr="00CE2A9B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CE2A9B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5790" w:rsidRPr="00F42082" w:rsidRDefault="00862BF7" w:rsidP="0041299E">
      <w:r w:rsidRPr="00F42082">
        <w:fldChar w:fldCharType="end"/>
      </w:r>
    </w:p>
    <w:p w:rsidR="009F5790" w:rsidRPr="009F5790" w:rsidRDefault="009F5790" w:rsidP="0041299E">
      <w:pPr>
        <w:pStyle w:val="Heading1"/>
        <w:numPr>
          <w:ilvl w:val="0"/>
          <w:numId w:val="6"/>
        </w:numPr>
      </w:pPr>
      <w:bookmarkStart w:id="2" w:name="_Toc144299909"/>
      <w:bookmarkStart w:id="3" w:name="_Toc145124997"/>
      <w:bookmarkStart w:id="4" w:name="_Toc165439502"/>
      <w:bookmarkStart w:id="5" w:name="_Toc186019611"/>
      <w:bookmarkStart w:id="6" w:name="_Toc504992346"/>
      <w:r w:rsidRPr="009F5790">
        <w:t xml:space="preserve">Use Case </w:t>
      </w:r>
      <w:proofErr w:type="spellStart"/>
      <w:r w:rsidRPr="009F5790">
        <w:t>Name</w:t>
      </w:r>
      <w:proofErr w:type="gramStart"/>
      <w:r w:rsidRPr="009F5790">
        <w:t>:</w:t>
      </w:r>
      <w:bookmarkEnd w:id="2"/>
      <w:bookmarkEnd w:id="3"/>
      <w:bookmarkEnd w:id="4"/>
      <w:bookmarkEnd w:id="5"/>
      <w:r w:rsidR="008A63FB">
        <w:t>eClassroom</w:t>
      </w:r>
      <w:bookmarkEnd w:id="6"/>
      <w:proofErr w:type="spellEnd"/>
      <w:proofErr w:type="gramEnd"/>
    </w:p>
    <w:p w:rsidR="009F5790" w:rsidRPr="009F5790" w:rsidRDefault="009F5790" w:rsidP="0041299E">
      <w:pPr>
        <w:pStyle w:val="BodyText"/>
      </w:pPr>
      <w:r w:rsidRPr="009F5790">
        <w:lastRenderedPageBreak/>
        <w:t>Use Case ID:</w:t>
      </w:r>
      <w:r w:rsidR="005727D2">
        <w:t xml:space="preserve"> MakemyJourney</w:t>
      </w:r>
      <w:r w:rsidR="00FF011A">
        <w:t>.</w:t>
      </w:r>
      <w:r w:rsidR="008E4C77">
        <w:t>UC</w:t>
      </w:r>
      <w:r w:rsidR="00FF011A">
        <w:t>01</w:t>
      </w:r>
    </w:p>
    <w:p w:rsidR="009F5790" w:rsidRPr="009F5790" w:rsidRDefault="009F5790" w:rsidP="0041299E">
      <w:pPr>
        <w:pStyle w:val="BodyText"/>
      </w:pPr>
    </w:p>
    <w:p w:rsidR="009F5790" w:rsidRPr="009F5790" w:rsidRDefault="009F5790" w:rsidP="0041299E">
      <w:r w:rsidRPr="009F5790">
        <w:rPr>
          <w:b/>
        </w:rPr>
        <w:t>Brief Description:</w:t>
      </w:r>
      <w:r w:rsidR="002F7F65" w:rsidRPr="002F7F65">
        <w:rPr>
          <w:rStyle w:val="Subtitle"/>
        </w:rPr>
        <w:t xml:space="preserve"> </w:t>
      </w:r>
      <w:proofErr w:type="spellStart"/>
      <w:r w:rsidR="002F7F65" w:rsidRPr="00E11492">
        <w:rPr>
          <w:rStyle w:val="Strong"/>
        </w:rPr>
        <w:t>MakeMyJourney</w:t>
      </w:r>
      <w:proofErr w:type="spellEnd"/>
      <w:r w:rsidR="002F7F65" w:rsidRPr="00E11492">
        <w:rPr>
          <w:rStyle w:val="Strong"/>
        </w:rPr>
        <w:t xml:space="preserve"> </w:t>
      </w:r>
      <w:r w:rsidR="002F7F65" w:rsidRPr="00E11492">
        <w:t xml:space="preserve">is India’s most well known and most preferred online airway, railway &amp; bus booking service providing website. This website is used by the customers &amp; travel agents to avail ticket reservation facilities. </w:t>
      </w:r>
    </w:p>
    <w:p w:rsidR="009F5790" w:rsidRDefault="009F5790" w:rsidP="0041299E">
      <w:pPr>
        <w:pStyle w:val="Heading1"/>
        <w:numPr>
          <w:ilvl w:val="0"/>
          <w:numId w:val="6"/>
        </w:numPr>
      </w:pPr>
      <w:bookmarkStart w:id="7" w:name="_Toc144299910"/>
      <w:bookmarkStart w:id="8" w:name="_Toc145124998"/>
      <w:bookmarkStart w:id="9" w:name="_Toc165439503"/>
      <w:bookmarkStart w:id="10" w:name="_Toc186019612"/>
      <w:bookmarkStart w:id="11" w:name="_Toc504992347"/>
      <w:r w:rsidRPr="009F5790">
        <w:t>Actor(s)</w:t>
      </w:r>
      <w:bookmarkEnd w:id="7"/>
      <w:bookmarkEnd w:id="8"/>
      <w:bookmarkEnd w:id="9"/>
      <w:bookmarkEnd w:id="10"/>
      <w:bookmarkEnd w:id="11"/>
      <w:r w:rsidR="005727D2">
        <w:t xml:space="preserve"> </w:t>
      </w:r>
    </w:p>
    <w:p w:rsidR="005727D2" w:rsidRPr="005727D2" w:rsidRDefault="005727D2" w:rsidP="0041299E">
      <w:r>
        <w:t xml:space="preserve">         </w:t>
      </w:r>
      <w:proofErr w:type="gramStart"/>
      <w:r>
        <w:t>Users</w:t>
      </w:r>
      <w:r w:rsidR="0099119F">
        <w:t>(</w:t>
      </w:r>
      <w:proofErr w:type="gramEnd"/>
      <w:r w:rsidR="0099119F">
        <w:t>customers and travel agents)</w:t>
      </w:r>
    </w:p>
    <w:p w:rsidR="009F5790" w:rsidRDefault="009F5790" w:rsidP="0041299E">
      <w:pPr>
        <w:pStyle w:val="Heading1"/>
        <w:numPr>
          <w:ilvl w:val="0"/>
          <w:numId w:val="6"/>
        </w:numPr>
      </w:pPr>
      <w:bookmarkStart w:id="12" w:name="_Toc144299911"/>
      <w:bookmarkStart w:id="13" w:name="_Toc145124999"/>
      <w:bookmarkStart w:id="14" w:name="_Toc165439504"/>
      <w:bookmarkStart w:id="15" w:name="_Toc186019613"/>
      <w:bookmarkStart w:id="16" w:name="_Toc504992348"/>
      <w:r w:rsidRPr="009F5790">
        <w:t>Preconditions</w:t>
      </w:r>
      <w:bookmarkEnd w:id="12"/>
      <w:bookmarkEnd w:id="13"/>
      <w:bookmarkEnd w:id="14"/>
      <w:bookmarkEnd w:id="15"/>
      <w:bookmarkEnd w:id="16"/>
    </w:p>
    <w:p w:rsidR="002E42DC" w:rsidRPr="002E42DC" w:rsidRDefault="002E42DC" w:rsidP="0041299E"/>
    <w:p w:rsidR="008E4C77" w:rsidRDefault="005727D2" w:rsidP="0041299E">
      <w:pPr>
        <w:pStyle w:val="BodyText3"/>
        <w:numPr>
          <w:ilvl w:val="0"/>
          <w:numId w:val="9"/>
        </w:numPr>
      </w:pPr>
      <w:r>
        <w:t xml:space="preserve">The User has already </w:t>
      </w:r>
      <w:r w:rsidR="0035552D">
        <w:t xml:space="preserve">clicked link of </w:t>
      </w:r>
      <w:r>
        <w:t>signed up</w:t>
      </w:r>
      <w:r w:rsidR="0035552D">
        <w:t xml:space="preserve"> for</w:t>
      </w:r>
      <w:r>
        <w:t xml:space="preserve"> the </w:t>
      </w:r>
      <w:proofErr w:type="spellStart"/>
      <w:r>
        <w:t>Makemyjourney</w:t>
      </w:r>
      <w:proofErr w:type="spellEnd"/>
      <w:r>
        <w:t xml:space="preserve"> web site</w:t>
      </w:r>
      <w:r w:rsidR="00FF011A">
        <w:t>.</w:t>
      </w:r>
    </w:p>
    <w:p w:rsidR="002E42DC" w:rsidRPr="009F5790" w:rsidRDefault="0035552D" w:rsidP="0041299E">
      <w:pPr>
        <w:pStyle w:val="ListParagraph"/>
        <w:numPr>
          <w:ilvl w:val="0"/>
          <w:numId w:val="9"/>
        </w:numPr>
      </w:pPr>
      <w:r>
        <w:t>After signed up</w:t>
      </w:r>
      <w:r w:rsidR="005727D2">
        <w:t xml:space="preserve"> user </w:t>
      </w:r>
      <w:proofErr w:type="gramStart"/>
      <w:r w:rsidR="005727D2">
        <w:t>has  navigated</w:t>
      </w:r>
      <w:proofErr w:type="gramEnd"/>
      <w:r w:rsidR="005727D2">
        <w:t xml:space="preserve"> to register form.</w:t>
      </w:r>
    </w:p>
    <w:p w:rsidR="009F5790" w:rsidRPr="009F5790" w:rsidRDefault="009F5790" w:rsidP="0041299E">
      <w:pPr>
        <w:pStyle w:val="Heading1"/>
        <w:numPr>
          <w:ilvl w:val="0"/>
          <w:numId w:val="6"/>
        </w:numPr>
      </w:pPr>
      <w:bookmarkStart w:id="17" w:name="_Toc144299912"/>
      <w:bookmarkStart w:id="18" w:name="_Toc145125000"/>
      <w:bookmarkStart w:id="19" w:name="_Toc165439505"/>
      <w:bookmarkStart w:id="20" w:name="_Toc186019614"/>
      <w:bookmarkStart w:id="21" w:name="_Toc504992349"/>
      <w:r w:rsidRPr="009F5790">
        <w:t>Flow of Events</w:t>
      </w:r>
      <w:bookmarkEnd w:id="17"/>
      <w:bookmarkEnd w:id="18"/>
      <w:bookmarkEnd w:id="19"/>
      <w:bookmarkEnd w:id="20"/>
      <w:bookmarkEnd w:id="21"/>
    </w:p>
    <w:p w:rsidR="009F5790" w:rsidRPr="00B4449D" w:rsidRDefault="009F5790" w:rsidP="00DF6584">
      <w:pPr>
        <w:pStyle w:val="StyleHeading2Sub-headingH2ChapterNumberAppendixLetterchnh"/>
      </w:pPr>
      <w:bookmarkStart w:id="22" w:name="_Toc144299913"/>
      <w:bookmarkStart w:id="23" w:name="_Toc145125001"/>
      <w:bookmarkStart w:id="24" w:name="_Toc165439506"/>
      <w:bookmarkStart w:id="25" w:name="_Toc186019615"/>
      <w:bookmarkStart w:id="26" w:name="_Toc216505519"/>
      <w:bookmarkStart w:id="27" w:name="_Toc504992350"/>
      <w:proofErr w:type="gramStart"/>
      <w:r w:rsidRPr="001C4D77">
        <w:t>4.1  Basic</w:t>
      </w:r>
      <w:proofErr w:type="gramEnd"/>
      <w:r w:rsidRPr="001C4D77">
        <w:t xml:space="preserve"> Flow</w:t>
      </w:r>
      <w:bookmarkEnd w:id="22"/>
      <w:bookmarkEnd w:id="23"/>
      <w:bookmarkEnd w:id="24"/>
      <w:bookmarkEnd w:id="25"/>
      <w:bookmarkEnd w:id="26"/>
      <w:r w:rsidR="00B4449D">
        <w:t xml:space="preserve"> : </w:t>
      </w:r>
      <w:r w:rsidR="005727D2">
        <w:t>User Registered Himself Successfully</w:t>
      </w:r>
      <w:r w:rsidR="008E4C77">
        <w:t>.</w:t>
      </w:r>
      <w:bookmarkEnd w:id="27"/>
    </w:p>
    <w:p w:rsidR="009F5790" w:rsidRPr="009F5790" w:rsidRDefault="009F5790" w:rsidP="0041299E"/>
    <w:p w:rsidR="009F5790" w:rsidRDefault="00FF011A" w:rsidP="0041299E">
      <w:pPr>
        <w:pStyle w:val="CommentText"/>
        <w:numPr>
          <w:ilvl w:val="0"/>
          <w:numId w:val="10"/>
        </w:numPr>
      </w:pPr>
      <w:r>
        <w:t>Open Browser</w:t>
      </w:r>
      <w:r w:rsidR="005727D2">
        <w:t xml:space="preserve"> </w:t>
      </w:r>
    </w:p>
    <w:p w:rsidR="005727D2" w:rsidRPr="005727D2" w:rsidRDefault="009B2318" w:rsidP="0041299E">
      <w:pPr>
        <w:pStyle w:val="CommentText"/>
        <w:numPr>
          <w:ilvl w:val="0"/>
          <w:numId w:val="10"/>
        </w:numPr>
      </w:pPr>
      <w:r>
        <w:t xml:space="preserve">Enter URL </w:t>
      </w:r>
      <w:hyperlink r:id="rId11" w:history="1">
        <w:r w:rsidR="005727D2" w:rsidRPr="00E11492">
          <w:rPr>
            <w:rStyle w:val="Hyperlink"/>
            <w:rFonts w:ascii="Arial" w:hAnsi="Arial" w:cs="Arial"/>
            <w:b/>
            <w:noProof/>
            <w:lang w:eastAsia="ja-JP"/>
          </w:rPr>
          <w:t>http://www.makemyjourney.co.in</w:t>
        </w:r>
      </w:hyperlink>
      <w:r w:rsidR="005727D2" w:rsidRPr="00E11492">
        <w:rPr>
          <w:noProof/>
        </w:rPr>
        <w:t xml:space="preserve"> </w:t>
      </w:r>
    </w:p>
    <w:p w:rsidR="0035552D" w:rsidRDefault="005727D2" w:rsidP="0041299E">
      <w:pPr>
        <w:pStyle w:val="CommentText"/>
        <w:numPr>
          <w:ilvl w:val="0"/>
          <w:numId w:val="10"/>
        </w:numPr>
      </w:pPr>
      <w:r>
        <w:t>The system opens the sign up</w:t>
      </w:r>
      <w:r w:rsidR="0035552D">
        <w:t xml:space="preserve"> page</w:t>
      </w:r>
    </w:p>
    <w:p w:rsidR="00C74392" w:rsidRDefault="0035552D" w:rsidP="0041299E">
      <w:pPr>
        <w:pStyle w:val="CommentText"/>
        <w:numPr>
          <w:ilvl w:val="0"/>
          <w:numId w:val="10"/>
        </w:numPr>
      </w:pPr>
      <w:r>
        <w:t xml:space="preserve">After that </w:t>
      </w:r>
      <w:r w:rsidR="00EC275A">
        <w:t xml:space="preserve"> </w:t>
      </w:r>
      <w:r>
        <w:t xml:space="preserve">user is able to navigate on </w:t>
      </w:r>
      <w:proofErr w:type="spellStart"/>
      <w:r>
        <w:t>Makemyjourney</w:t>
      </w:r>
      <w:proofErr w:type="spellEnd"/>
      <w:r>
        <w:t xml:space="preserve"> registration form </w:t>
      </w:r>
    </w:p>
    <w:p w:rsidR="00D87ED0" w:rsidRDefault="0035552D" w:rsidP="0041299E">
      <w:pPr>
        <w:pStyle w:val="CommentText"/>
        <w:numPr>
          <w:ilvl w:val="0"/>
          <w:numId w:val="10"/>
        </w:numPr>
      </w:pPr>
      <w:r>
        <w:t xml:space="preserve">User enters Username and checks </w:t>
      </w:r>
      <w:proofErr w:type="spellStart"/>
      <w:r>
        <w:t>avaibility</w:t>
      </w:r>
      <w:proofErr w:type="spellEnd"/>
      <w:r>
        <w:t xml:space="preserve"> of Username</w:t>
      </w:r>
    </w:p>
    <w:p w:rsidR="0035552D" w:rsidRDefault="0035552D" w:rsidP="0041299E">
      <w:pPr>
        <w:pStyle w:val="CommentText"/>
        <w:numPr>
          <w:ilvl w:val="0"/>
          <w:numId w:val="10"/>
        </w:numPr>
      </w:pPr>
      <w:r>
        <w:t>If Username is valid that he can access to select security questions and Answer for it</w:t>
      </w:r>
    </w:p>
    <w:p w:rsidR="0035552D" w:rsidRDefault="0035552D" w:rsidP="0041299E">
      <w:pPr>
        <w:pStyle w:val="CommentText"/>
        <w:numPr>
          <w:ilvl w:val="0"/>
          <w:numId w:val="10"/>
        </w:numPr>
      </w:pPr>
      <w:r>
        <w:t xml:space="preserve">User enters </w:t>
      </w:r>
      <w:proofErr w:type="spellStart"/>
      <w:r>
        <w:t>Firstname</w:t>
      </w:r>
      <w:proofErr w:type="spellEnd"/>
    </w:p>
    <w:p w:rsidR="0035552D" w:rsidRDefault="0035552D" w:rsidP="0041299E">
      <w:pPr>
        <w:pStyle w:val="CommentText"/>
        <w:numPr>
          <w:ilvl w:val="0"/>
          <w:numId w:val="10"/>
        </w:numPr>
      </w:pPr>
      <w:r>
        <w:t xml:space="preserve">User enters </w:t>
      </w:r>
      <w:proofErr w:type="spellStart"/>
      <w:r>
        <w:t>Lastname</w:t>
      </w:r>
      <w:proofErr w:type="spellEnd"/>
    </w:p>
    <w:p w:rsidR="0035552D" w:rsidRDefault="0035552D" w:rsidP="0041299E">
      <w:pPr>
        <w:pStyle w:val="CommentText"/>
        <w:numPr>
          <w:ilvl w:val="0"/>
          <w:numId w:val="10"/>
        </w:numPr>
      </w:pPr>
      <w:r>
        <w:t>User selects valid Gender</w:t>
      </w:r>
    </w:p>
    <w:p w:rsidR="0035552D" w:rsidRDefault="0035552D" w:rsidP="0041299E">
      <w:pPr>
        <w:pStyle w:val="CommentText"/>
        <w:numPr>
          <w:ilvl w:val="0"/>
          <w:numId w:val="10"/>
        </w:numPr>
      </w:pPr>
      <w:r>
        <w:t>User Enters valid birthdate</w:t>
      </w:r>
    </w:p>
    <w:p w:rsidR="0035552D" w:rsidRDefault="0035552D" w:rsidP="0041299E">
      <w:pPr>
        <w:pStyle w:val="CommentText"/>
        <w:numPr>
          <w:ilvl w:val="0"/>
          <w:numId w:val="10"/>
        </w:numPr>
      </w:pPr>
      <w:r>
        <w:t>User Enters valid Email Id</w:t>
      </w:r>
    </w:p>
    <w:p w:rsidR="0035552D" w:rsidRDefault="0035552D" w:rsidP="0041299E">
      <w:pPr>
        <w:pStyle w:val="CommentText"/>
        <w:numPr>
          <w:ilvl w:val="0"/>
          <w:numId w:val="10"/>
        </w:numPr>
      </w:pPr>
      <w:r>
        <w:t xml:space="preserve">User Enters valid Mobile no </w:t>
      </w:r>
    </w:p>
    <w:p w:rsidR="0041299E" w:rsidRDefault="0041299E" w:rsidP="0041299E">
      <w:pPr>
        <w:pStyle w:val="CommentText"/>
        <w:numPr>
          <w:ilvl w:val="0"/>
          <w:numId w:val="10"/>
        </w:numPr>
      </w:pPr>
      <w:r>
        <w:t>User click on submit button and popup will be there asking about reconfirm email Id and mobile no</w:t>
      </w:r>
    </w:p>
    <w:p w:rsidR="0041299E" w:rsidRDefault="0041299E" w:rsidP="0041299E">
      <w:pPr>
        <w:pStyle w:val="CommentText"/>
        <w:numPr>
          <w:ilvl w:val="0"/>
          <w:numId w:val="10"/>
        </w:numPr>
      </w:pPr>
      <w:r>
        <w:t xml:space="preserve">After Clicking ‘OK’ button registration form will be submitted and one window opens giving </w:t>
      </w:r>
      <w:proofErr w:type="spellStart"/>
      <w:r>
        <w:t>message:”Thank</w:t>
      </w:r>
      <w:proofErr w:type="spellEnd"/>
      <w:r>
        <w:t xml:space="preserve"> you”</w:t>
      </w:r>
    </w:p>
    <w:p w:rsidR="0041299E" w:rsidRDefault="0041299E" w:rsidP="0041299E">
      <w:pPr>
        <w:pStyle w:val="CommentText"/>
        <w:numPr>
          <w:ilvl w:val="0"/>
          <w:numId w:val="10"/>
        </w:numPr>
      </w:pPr>
      <w:r>
        <w:t xml:space="preserve">User will get link for activation of account on registered </w:t>
      </w:r>
      <w:proofErr w:type="spellStart"/>
      <w:r>
        <w:t>emai</w:t>
      </w:r>
      <w:proofErr w:type="spellEnd"/>
      <w:r>
        <w:t xml:space="preserve"> </w:t>
      </w:r>
      <w:proofErr w:type="spellStart"/>
      <w:r>
        <w:t>ld</w:t>
      </w:r>
      <w:proofErr w:type="spellEnd"/>
      <w:r>
        <w:t xml:space="preserve"> with mobile verification </w:t>
      </w:r>
      <w:proofErr w:type="spellStart"/>
      <w:r>
        <w:t>no</w:t>
      </w:r>
      <w:proofErr w:type="gramStart"/>
      <w:r>
        <w:t>,username</w:t>
      </w:r>
      <w:proofErr w:type="spellEnd"/>
      <w:proofErr w:type="gramEnd"/>
      <w:r>
        <w:t xml:space="preserve"> and password.</w:t>
      </w:r>
    </w:p>
    <w:p w:rsidR="0041299E" w:rsidRDefault="0041299E" w:rsidP="0041299E">
      <w:pPr>
        <w:pStyle w:val="CommentText"/>
        <w:numPr>
          <w:ilvl w:val="0"/>
          <w:numId w:val="10"/>
        </w:numPr>
      </w:pPr>
      <w:r>
        <w:lastRenderedPageBreak/>
        <w:t>By writing all valid fields user can click on submit button to activate his account for reserve the tickets.</w:t>
      </w:r>
    </w:p>
    <w:p w:rsidR="0045699E" w:rsidRDefault="0045699E" w:rsidP="0041299E">
      <w:pPr>
        <w:pStyle w:val="CommentText"/>
      </w:pPr>
    </w:p>
    <w:p w:rsidR="0045699E" w:rsidRDefault="0045699E" w:rsidP="0041299E">
      <w:pPr>
        <w:pStyle w:val="CommentText"/>
      </w:pPr>
    </w:p>
    <w:p w:rsidR="0045699E" w:rsidRDefault="0045699E" w:rsidP="0041299E">
      <w:pPr>
        <w:pStyle w:val="CommentText"/>
      </w:pPr>
    </w:p>
    <w:p w:rsidR="0045699E" w:rsidRDefault="0045699E" w:rsidP="0041299E">
      <w:pPr>
        <w:pStyle w:val="CommentText"/>
      </w:pPr>
    </w:p>
    <w:p w:rsidR="0045699E" w:rsidRPr="009F5790" w:rsidRDefault="0045699E" w:rsidP="0041299E">
      <w:pPr>
        <w:pStyle w:val="CommentText"/>
      </w:pPr>
    </w:p>
    <w:p w:rsidR="009F5790" w:rsidRPr="009F5790" w:rsidRDefault="009F5790" w:rsidP="00DF6584">
      <w:pPr>
        <w:pStyle w:val="StyleHeading2Sub-headingH2ChapterNumberAppendixLetterchnh"/>
        <w:numPr>
          <w:ilvl w:val="1"/>
          <w:numId w:val="8"/>
        </w:numPr>
      </w:pPr>
      <w:bookmarkStart w:id="28" w:name="_Toc141844799"/>
      <w:bookmarkStart w:id="29" w:name="_Toc143500966"/>
      <w:bookmarkStart w:id="30" w:name="_Toc144299914"/>
      <w:bookmarkStart w:id="31" w:name="_Toc145125002"/>
      <w:bookmarkStart w:id="32" w:name="_Toc165439507"/>
      <w:bookmarkStart w:id="33" w:name="_Toc186019616"/>
      <w:bookmarkStart w:id="34" w:name="_Toc216505520"/>
      <w:bookmarkStart w:id="35" w:name="_Toc504992351"/>
      <w:r w:rsidRPr="009F5790">
        <w:t>Alternative Flow</w:t>
      </w:r>
      <w:bookmarkEnd w:id="28"/>
      <w:bookmarkEnd w:id="29"/>
      <w:bookmarkEnd w:id="30"/>
      <w:r w:rsidRPr="009F5790">
        <w:t>s</w:t>
      </w:r>
      <w:bookmarkEnd w:id="31"/>
      <w:bookmarkEnd w:id="32"/>
      <w:bookmarkEnd w:id="33"/>
      <w:bookmarkEnd w:id="34"/>
      <w:bookmarkEnd w:id="35"/>
    </w:p>
    <w:p w:rsidR="009F5790" w:rsidRDefault="00831B08" w:rsidP="00DF6584">
      <w:pPr>
        <w:pStyle w:val="StyleHeading2Sub-headingH2ChapterNumberAppendixLetterchnh"/>
      </w:pPr>
      <w:bookmarkStart w:id="36" w:name="_Toc165439508"/>
      <w:bookmarkStart w:id="37" w:name="_Toc186019617"/>
      <w:bookmarkStart w:id="38" w:name="_Toc216505521"/>
      <w:bookmarkStart w:id="39" w:name="_Toc141844800"/>
      <w:bookmarkStart w:id="40" w:name="_Toc143500967"/>
      <w:bookmarkStart w:id="41" w:name="_Toc144299918"/>
      <w:bookmarkStart w:id="42" w:name="_Toc145125005"/>
      <w:bookmarkStart w:id="43" w:name="_Toc504992352"/>
      <w:r>
        <w:t xml:space="preserve">4.2.1. </w:t>
      </w:r>
      <w:r w:rsidR="009F5790" w:rsidRPr="009F5790">
        <w:t>Alternate Flow 1</w:t>
      </w:r>
      <w:bookmarkEnd w:id="36"/>
      <w:bookmarkEnd w:id="37"/>
      <w:bookmarkEnd w:id="38"/>
      <w:r>
        <w:t>:</w:t>
      </w:r>
      <w:r w:rsidR="00011693">
        <w:t xml:space="preserve"> User </w:t>
      </w:r>
      <w:r w:rsidR="0041299E">
        <w:t>registered Himself from Mobile Application</w:t>
      </w:r>
      <w:bookmarkEnd w:id="43"/>
    </w:p>
    <w:p w:rsidR="0041299E" w:rsidRDefault="0041299E" w:rsidP="0041299E">
      <w:pPr>
        <w:pStyle w:val="CommentText"/>
        <w:numPr>
          <w:ilvl w:val="0"/>
          <w:numId w:val="42"/>
        </w:numPr>
      </w:pPr>
      <w:bookmarkStart w:id="44" w:name="_Toc144299927"/>
      <w:bookmarkEnd w:id="39"/>
      <w:bookmarkEnd w:id="40"/>
      <w:bookmarkEnd w:id="41"/>
      <w:bookmarkEnd w:id="42"/>
      <w:r>
        <w:t>Open</w:t>
      </w:r>
      <w:r w:rsidR="000C78BA">
        <w:t>s</w:t>
      </w:r>
      <w:r>
        <w:t xml:space="preserve"> Application on mobile</w:t>
      </w:r>
    </w:p>
    <w:p w:rsidR="0041299E" w:rsidRDefault="0041299E" w:rsidP="0041299E">
      <w:pPr>
        <w:pStyle w:val="CommentText"/>
        <w:numPr>
          <w:ilvl w:val="0"/>
          <w:numId w:val="42"/>
        </w:numPr>
      </w:pPr>
      <w:r>
        <w:t>The system opens the sign up page</w:t>
      </w:r>
    </w:p>
    <w:p w:rsidR="0041299E" w:rsidRDefault="0041299E" w:rsidP="0041299E">
      <w:pPr>
        <w:pStyle w:val="CommentText"/>
        <w:numPr>
          <w:ilvl w:val="0"/>
          <w:numId w:val="42"/>
        </w:numPr>
      </w:pPr>
      <w:r>
        <w:t xml:space="preserve">After that  user is able to navigate on </w:t>
      </w:r>
      <w:proofErr w:type="spellStart"/>
      <w:r>
        <w:t>Makemyjourney</w:t>
      </w:r>
      <w:proofErr w:type="spellEnd"/>
      <w:r>
        <w:t xml:space="preserve"> registration form </w:t>
      </w:r>
    </w:p>
    <w:p w:rsidR="0041299E" w:rsidRDefault="0041299E" w:rsidP="0041299E">
      <w:pPr>
        <w:pStyle w:val="CommentText"/>
        <w:numPr>
          <w:ilvl w:val="0"/>
          <w:numId w:val="42"/>
        </w:numPr>
      </w:pPr>
      <w:r>
        <w:t xml:space="preserve">User enters Username and checks </w:t>
      </w:r>
      <w:proofErr w:type="spellStart"/>
      <w:r>
        <w:t>avaibility</w:t>
      </w:r>
      <w:proofErr w:type="spellEnd"/>
      <w:r>
        <w:t xml:space="preserve"> of Username</w:t>
      </w:r>
    </w:p>
    <w:p w:rsidR="0041299E" w:rsidRDefault="0041299E" w:rsidP="0041299E">
      <w:pPr>
        <w:pStyle w:val="CommentText"/>
        <w:numPr>
          <w:ilvl w:val="0"/>
          <w:numId w:val="42"/>
        </w:numPr>
      </w:pPr>
      <w:r>
        <w:t>If Username is valid that he can access to select security questions and Answer for it</w:t>
      </w:r>
    </w:p>
    <w:p w:rsidR="0041299E" w:rsidRDefault="0041299E" w:rsidP="0041299E">
      <w:pPr>
        <w:pStyle w:val="CommentText"/>
        <w:numPr>
          <w:ilvl w:val="0"/>
          <w:numId w:val="42"/>
        </w:numPr>
      </w:pPr>
      <w:r>
        <w:t xml:space="preserve">User enters </w:t>
      </w:r>
      <w:proofErr w:type="spellStart"/>
      <w:r>
        <w:t>Firstname</w:t>
      </w:r>
      <w:proofErr w:type="spellEnd"/>
    </w:p>
    <w:p w:rsidR="0041299E" w:rsidRDefault="0041299E" w:rsidP="0041299E">
      <w:pPr>
        <w:pStyle w:val="CommentText"/>
        <w:numPr>
          <w:ilvl w:val="0"/>
          <w:numId w:val="42"/>
        </w:numPr>
      </w:pPr>
      <w:r>
        <w:t xml:space="preserve">User enters </w:t>
      </w:r>
      <w:proofErr w:type="spellStart"/>
      <w:r>
        <w:t>Lastname</w:t>
      </w:r>
      <w:proofErr w:type="spellEnd"/>
    </w:p>
    <w:p w:rsidR="0041299E" w:rsidRDefault="0041299E" w:rsidP="0041299E">
      <w:pPr>
        <w:pStyle w:val="CommentText"/>
        <w:numPr>
          <w:ilvl w:val="0"/>
          <w:numId w:val="42"/>
        </w:numPr>
      </w:pPr>
      <w:r>
        <w:t>User selects valid Gender</w:t>
      </w:r>
    </w:p>
    <w:p w:rsidR="0041299E" w:rsidRDefault="0041299E" w:rsidP="0041299E">
      <w:pPr>
        <w:pStyle w:val="CommentText"/>
        <w:numPr>
          <w:ilvl w:val="0"/>
          <w:numId w:val="42"/>
        </w:numPr>
      </w:pPr>
      <w:r>
        <w:t>User Enters valid birthdate</w:t>
      </w:r>
    </w:p>
    <w:p w:rsidR="0041299E" w:rsidRDefault="0041299E" w:rsidP="0041299E">
      <w:pPr>
        <w:pStyle w:val="CommentText"/>
        <w:numPr>
          <w:ilvl w:val="0"/>
          <w:numId w:val="42"/>
        </w:numPr>
      </w:pPr>
      <w:r>
        <w:t>User Enters valid Email Id</w:t>
      </w:r>
    </w:p>
    <w:p w:rsidR="0041299E" w:rsidRDefault="0041299E" w:rsidP="0041299E">
      <w:pPr>
        <w:pStyle w:val="CommentText"/>
        <w:numPr>
          <w:ilvl w:val="0"/>
          <w:numId w:val="42"/>
        </w:numPr>
      </w:pPr>
      <w:r>
        <w:t xml:space="preserve">User Enters valid Mobile no </w:t>
      </w:r>
    </w:p>
    <w:p w:rsidR="0041299E" w:rsidRDefault="0041299E" w:rsidP="0041299E">
      <w:pPr>
        <w:pStyle w:val="CommentText"/>
        <w:numPr>
          <w:ilvl w:val="0"/>
          <w:numId w:val="42"/>
        </w:numPr>
      </w:pPr>
      <w:r>
        <w:t>User click on submit button and popup will be there asking about reconfirm email Id and mobile no</w:t>
      </w:r>
    </w:p>
    <w:p w:rsidR="0041299E" w:rsidRDefault="0041299E" w:rsidP="0041299E">
      <w:pPr>
        <w:pStyle w:val="CommentText"/>
        <w:numPr>
          <w:ilvl w:val="0"/>
          <w:numId w:val="42"/>
        </w:numPr>
      </w:pPr>
      <w:r>
        <w:t xml:space="preserve">After Clicking ‘OK’ button registration form will be submitted and one window opens giving </w:t>
      </w:r>
      <w:proofErr w:type="spellStart"/>
      <w:r>
        <w:t>message:”Thank</w:t>
      </w:r>
      <w:proofErr w:type="spellEnd"/>
      <w:r>
        <w:t xml:space="preserve"> you”</w:t>
      </w:r>
    </w:p>
    <w:p w:rsidR="0041299E" w:rsidRDefault="0041299E" w:rsidP="0041299E">
      <w:pPr>
        <w:pStyle w:val="CommentText"/>
        <w:numPr>
          <w:ilvl w:val="0"/>
          <w:numId w:val="42"/>
        </w:numPr>
      </w:pPr>
      <w:r>
        <w:t xml:space="preserve">User will get link for activation of account on registered </w:t>
      </w:r>
      <w:proofErr w:type="spellStart"/>
      <w:r>
        <w:t>emai</w:t>
      </w:r>
      <w:proofErr w:type="spellEnd"/>
      <w:r>
        <w:t xml:space="preserve"> </w:t>
      </w:r>
      <w:proofErr w:type="spellStart"/>
      <w:r>
        <w:t>ld</w:t>
      </w:r>
      <w:proofErr w:type="spellEnd"/>
      <w:r>
        <w:t xml:space="preserve"> with mobile verification </w:t>
      </w:r>
      <w:proofErr w:type="spellStart"/>
      <w:r>
        <w:t>no</w:t>
      </w:r>
      <w:proofErr w:type="gramStart"/>
      <w:r>
        <w:t>,username</w:t>
      </w:r>
      <w:proofErr w:type="spellEnd"/>
      <w:proofErr w:type="gramEnd"/>
      <w:r>
        <w:t xml:space="preserve"> and password.</w:t>
      </w:r>
    </w:p>
    <w:p w:rsidR="0041299E" w:rsidRDefault="0041299E" w:rsidP="0041299E">
      <w:pPr>
        <w:pStyle w:val="CommentText"/>
        <w:numPr>
          <w:ilvl w:val="0"/>
          <w:numId w:val="42"/>
        </w:numPr>
      </w:pPr>
      <w:r>
        <w:t>By writing all valid fields user can click on submit button to activate his account for reserve the tickets.</w:t>
      </w:r>
    </w:p>
    <w:p w:rsidR="0041299E" w:rsidRDefault="0041299E" w:rsidP="0041299E">
      <w:pPr>
        <w:pStyle w:val="CommentText"/>
      </w:pPr>
    </w:p>
    <w:p w:rsidR="009F5790" w:rsidRPr="009F5790" w:rsidRDefault="009F5790" w:rsidP="0041299E"/>
    <w:p w:rsidR="003A475E" w:rsidRDefault="00285E6D" w:rsidP="00DF6584">
      <w:pPr>
        <w:pStyle w:val="StyleHeading2Sub-headingH2ChapterNumberAppendixLetterchnh"/>
      </w:pPr>
      <w:bookmarkStart w:id="45" w:name="_Toc504992353"/>
      <w:r>
        <w:t>4.2.2</w:t>
      </w:r>
      <w:r w:rsidR="003A475E">
        <w:t xml:space="preserve">. Alternate Flow </w:t>
      </w:r>
      <w:r>
        <w:t>2</w:t>
      </w:r>
      <w:r w:rsidR="003A475E">
        <w:t xml:space="preserve">: </w:t>
      </w:r>
      <w:r w:rsidR="000C78BA">
        <w:t xml:space="preserve">User Registered </w:t>
      </w:r>
      <w:r w:rsidR="0045699E">
        <w:t xml:space="preserve">Successfully </w:t>
      </w:r>
      <w:r w:rsidR="00785AB8">
        <w:t>by re-entering the valid credentials</w:t>
      </w:r>
      <w:bookmarkEnd w:id="45"/>
    </w:p>
    <w:p w:rsidR="000C78BA" w:rsidRDefault="000C78BA" w:rsidP="000C78BA">
      <w:pPr>
        <w:pStyle w:val="CommentText"/>
        <w:numPr>
          <w:ilvl w:val="0"/>
          <w:numId w:val="43"/>
        </w:numPr>
      </w:pPr>
      <w:r>
        <w:t xml:space="preserve">Open Browser </w:t>
      </w:r>
    </w:p>
    <w:p w:rsidR="000C78BA" w:rsidRPr="005727D2" w:rsidRDefault="000C78BA" w:rsidP="000C78BA">
      <w:pPr>
        <w:pStyle w:val="CommentText"/>
        <w:numPr>
          <w:ilvl w:val="0"/>
          <w:numId w:val="43"/>
        </w:numPr>
      </w:pPr>
      <w:r>
        <w:lastRenderedPageBreak/>
        <w:t xml:space="preserve">Enter URL </w:t>
      </w:r>
      <w:hyperlink r:id="rId12" w:history="1">
        <w:r w:rsidRPr="00E11492">
          <w:rPr>
            <w:rStyle w:val="Hyperlink"/>
            <w:rFonts w:ascii="Arial" w:hAnsi="Arial" w:cs="Arial"/>
            <w:b/>
            <w:noProof/>
            <w:lang w:eastAsia="ja-JP"/>
          </w:rPr>
          <w:t>http://www.makemyjourney.co.in</w:t>
        </w:r>
      </w:hyperlink>
      <w:r w:rsidRPr="00E11492">
        <w:rPr>
          <w:rFonts w:ascii="Arial" w:hAnsi="Arial" w:cs="Arial"/>
          <w:b/>
          <w:noProof/>
          <w:lang w:eastAsia="ja-JP"/>
        </w:rPr>
        <w:t xml:space="preserve"> </w:t>
      </w:r>
    </w:p>
    <w:p w:rsidR="000C78BA" w:rsidRDefault="000C78BA" w:rsidP="000C78BA">
      <w:pPr>
        <w:pStyle w:val="CommentText"/>
        <w:numPr>
          <w:ilvl w:val="0"/>
          <w:numId w:val="43"/>
        </w:numPr>
      </w:pPr>
      <w:r>
        <w:t>The system opens the sign up page</w:t>
      </w:r>
    </w:p>
    <w:p w:rsidR="000C78BA" w:rsidRDefault="000C78BA" w:rsidP="000C78BA">
      <w:pPr>
        <w:pStyle w:val="CommentText"/>
        <w:numPr>
          <w:ilvl w:val="0"/>
          <w:numId w:val="43"/>
        </w:numPr>
      </w:pPr>
      <w:r>
        <w:t xml:space="preserve">After that  user is able to navigate on </w:t>
      </w:r>
      <w:proofErr w:type="spellStart"/>
      <w:r>
        <w:t>Makemyjourney</w:t>
      </w:r>
      <w:proofErr w:type="spellEnd"/>
      <w:r>
        <w:t xml:space="preserve"> registration form </w:t>
      </w:r>
    </w:p>
    <w:p w:rsidR="000C78BA" w:rsidRDefault="000C78BA" w:rsidP="000C78BA">
      <w:pPr>
        <w:pStyle w:val="CommentText"/>
        <w:numPr>
          <w:ilvl w:val="0"/>
          <w:numId w:val="43"/>
        </w:numPr>
      </w:pPr>
      <w:r>
        <w:t xml:space="preserve">User enters Username and checks </w:t>
      </w:r>
      <w:proofErr w:type="spellStart"/>
      <w:r>
        <w:t>avaibility</w:t>
      </w:r>
      <w:proofErr w:type="spellEnd"/>
      <w:r>
        <w:t xml:space="preserve"> of Username is invalid it Will give error</w:t>
      </w:r>
    </w:p>
    <w:p w:rsidR="000C78BA" w:rsidRDefault="000C78BA" w:rsidP="000C78BA">
      <w:pPr>
        <w:pStyle w:val="CommentText"/>
        <w:numPr>
          <w:ilvl w:val="0"/>
          <w:numId w:val="43"/>
        </w:numPr>
      </w:pPr>
      <w:r>
        <w:t xml:space="preserve">User re-enters valid user name and again check for </w:t>
      </w:r>
      <w:proofErr w:type="spellStart"/>
      <w:r>
        <w:t>avaibility</w:t>
      </w:r>
      <w:proofErr w:type="spellEnd"/>
    </w:p>
    <w:p w:rsidR="000C78BA" w:rsidRDefault="000C78BA" w:rsidP="000C78BA">
      <w:pPr>
        <w:pStyle w:val="CommentText"/>
        <w:numPr>
          <w:ilvl w:val="0"/>
          <w:numId w:val="43"/>
        </w:numPr>
      </w:pPr>
      <w:r>
        <w:t>If Username is valid that he can access to select security questions and Answer for it</w:t>
      </w:r>
    </w:p>
    <w:p w:rsidR="000C78BA" w:rsidRDefault="000C78BA" w:rsidP="000C78BA">
      <w:pPr>
        <w:pStyle w:val="CommentText"/>
        <w:numPr>
          <w:ilvl w:val="0"/>
          <w:numId w:val="43"/>
        </w:numPr>
      </w:pPr>
      <w:r>
        <w:t xml:space="preserve">User enters </w:t>
      </w:r>
      <w:proofErr w:type="spellStart"/>
      <w:r>
        <w:t>Firstname</w:t>
      </w:r>
      <w:proofErr w:type="spellEnd"/>
    </w:p>
    <w:p w:rsidR="000C78BA" w:rsidRDefault="000C78BA" w:rsidP="000C78BA">
      <w:pPr>
        <w:pStyle w:val="CommentText"/>
        <w:numPr>
          <w:ilvl w:val="0"/>
          <w:numId w:val="43"/>
        </w:numPr>
      </w:pPr>
      <w:r>
        <w:t xml:space="preserve">User enters </w:t>
      </w:r>
      <w:proofErr w:type="spellStart"/>
      <w:r>
        <w:t>Lastname</w:t>
      </w:r>
      <w:proofErr w:type="spellEnd"/>
    </w:p>
    <w:p w:rsidR="000C78BA" w:rsidRDefault="000C78BA" w:rsidP="000C78BA">
      <w:pPr>
        <w:pStyle w:val="CommentText"/>
        <w:numPr>
          <w:ilvl w:val="0"/>
          <w:numId w:val="43"/>
        </w:numPr>
      </w:pPr>
      <w:r>
        <w:t>User selects valid Gender</w:t>
      </w:r>
    </w:p>
    <w:p w:rsidR="000C78BA" w:rsidRDefault="000C78BA" w:rsidP="000C78BA">
      <w:pPr>
        <w:pStyle w:val="CommentText"/>
        <w:numPr>
          <w:ilvl w:val="0"/>
          <w:numId w:val="43"/>
        </w:numPr>
      </w:pPr>
      <w:r>
        <w:t>User Enters valid birthdate</w:t>
      </w:r>
    </w:p>
    <w:p w:rsidR="000C78BA" w:rsidRDefault="000C78BA" w:rsidP="000C78BA">
      <w:pPr>
        <w:pStyle w:val="CommentText"/>
        <w:numPr>
          <w:ilvl w:val="0"/>
          <w:numId w:val="43"/>
        </w:numPr>
      </w:pPr>
      <w:r>
        <w:t>User Enters valid Email Id</w:t>
      </w:r>
    </w:p>
    <w:p w:rsidR="000C78BA" w:rsidRDefault="000C78BA" w:rsidP="000C78BA">
      <w:pPr>
        <w:pStyle w:val="CommentText"/>
        <w:numPr>
          <w:ilvl w:val="0"/>
          <w:numId w:val="43"/>
        </w:numPr>
      </w:pPr>
      <w:r>
        <w:t xml:space="preserve">User Enters valid Mobile no </w:t>
      </w:r>
    </w:p>
    <w:p w:rsidR="000C78BA" w:rsidRDefault="000C78BA" w:rsidP="000C78BA">
      <w:pPr>
        <w:pStyle w:val="CommentText"/>
        <w:numPr>
          <w:ilvl w:val="0"/>
          <w:numId w:val="43"/>
        </w:numPr>
      </w:pPr>
      <w:r>
        <w:t>User click on submit button and popup will be there asking about reconfirm email Id and mobile no</w:t>
      </w:r>
    </w:p>
    <w:p w:rsidR="000C78BA" w:rsidRDefault="000C78BA" w:rsidP="000C78BA">
      <w:pPr>
        <w:pStyle w:val="CommentText"/>
        <w:numPr>
          <w:ilvl w:val="0"/>
          <w:numId w:val="43"/>
        </w:numPr>
      </w:pPr>
      <w:r>
        <w:t xml:space="preserve">After Clicking ‘OK’ button registration form will be submitted and one window opens giving </w:t>
      </w:r>
      <w:proofErr w:type="spellStart"/>
      <w:r>
        <w:t>message:”Thank</w:t>
      </w:r>
      <w:proofErr w:type="spellEnd"/>
      <w:r>
        <w:t xml:space="preserve"> you”</w:t>
      </w:r>
    </w:p>
    <w:p w:rsidR="000C78BA" w:rsidRDefault="000C78BA" w:rsidP="000C78BA">
      <w:pPr>
        <w:pStyle w:val="CommentText"/>
        <w:numPr>
          <w:ilvl w:val="0"/>
          <w:numId w:val="43"/>
        </w:numPr>
      </w:pPr>
      <w:r>
        <w:t xml:space="preserve">User will get link for activation of account on registered </w:t>
      </w:r>
      <w:proofErr w:type="spellStart"/>
      <w:r>
        <w:t>emai</w:t>
      </w:r>
      <w:proofErr w:type="spellEnd"/>
      <w:r>
        <w:t xml:space="preserve"> </w:t>
      </w:r>
      <w:proofErr w:type="spellStart"/>
      <w:r>
        <w:t>ld</w:t>
      </w:r>
      <w:proofErr w:type="spellEnd"/>
      <w:r>
        <w:t xml:space="preserve"> with mobile verification </w:t>
      </w:r>
      <w:proofErr w:type="spellStart"/>
      <w:r>
        <w:t>no</w:t>
      </w:r>
      <w:proofErr w:type="gramStart"/>
      <w:r>
        <w:t>,username</w:t>
      </w:r>
      <w:proofErr w:type="spellEnd"/>
      <w:proofErr w:type="gramEnd"/>
      <w:r>
        <w:t xml:space="preserve"> and password.</w:t>
      </w:r>
    </w:p>
    <w:p w:rsidR="000C78BA" w:rsidRDefault="000C78BA" w:rsidP="000C78BA">
      <w:pPr>
        <w:pStyle w:val="CommentText"/>
        <w:numPr>
          <w:ilvl w:val="0"/>
          <w:numId w:val="43"/>
        </w:numPr>
      </w:pPr>
      <w:r>
        <w:t>By writing all valid fields user can click on submit button to activate his account for reserve the tickets.</w:t>
      </w:r>
    </w:p>
    <w:p w:rsidR="000C78BA" w:rsidRDefault="000C78BA" w:rsidP="000C78BA">
      <w:pPr>
        <w:pStyle w:val="CommentText"/>
        <w:ind w:left="1170"/>
      </w:pPr>
    </w:p>
    <w:p w:rsidR="007D7188" w:rsidRDefault="007D7188" w:rsidP="0041299E">
      <w:pPr>
        <w:pStyle w:val="CommentText"/>
      </w:pPr>
    </w:p>
    <w:p w:rsidR="0045699E" w:rsidRDefault="0045699E" w:rsidP="00DF6584">
      <w:pPr>
        <w:pStyle w:val="StyleHeading2Sub-headingH2ChapterNumberAppendixLetterchnh"/>
      </w:pPr>
    </w:p>
    <w:p w:rsidR="0045699E" w:rsidRDefault="0045699E" w:rsidP="00DF6584">
      <w:pPr>
        <w:pStyle w:val="StyleHeading2Sub-headingH2ChapterNumberAppendixLetterchnh"/>
      </w:pPr>
    </w:p>
    <w:p w:rsidR="0045699E" w:rsidRDefault="0045699E" w:rsidP="00DF6584">
      <w:pPr>
        <w:pStyle w:val="StyleHeading2Sub-headingH2ChapterNumberAppendixLetterchnh"/>
      </w:pPr>
    </w:p>
    <w:p w:rsidR="007D7188" w:rsidRDefault="007D7188" w:rsidP="0041299E">
      <w:pPr>
        <w:pStyle w:val="CommentText"/>
      </w:pPr>
    </w:p>
    <w:p w:rsidR="00785AB8" w:rsidRDefault="002B2DDB" w:rsidP="00DF6584">
      <w:pPr>
        <w:pStyle w:val="StyleHeading2Sub-headingH2ChapterNumberAppendixLetterchnh"/>
      </w:pPr>
      <w:bookmarkStart w:id="46" w:name="_Toc504992354"/>
      <w:r>
        <w:t>4.2.4</w:t>
      </w:r>
      <w:proofErr w:type="gramStart"/>
      <w:r w:rsidR="00785AB8">
        <w:t>.Alternate</w:t>
      </w:r>
      <w:proofErr w:type="gramEnd"/>
      <w:r w:rsidR="00785AB8">
        <w:t xml:space="preserve"> Flow </w:t>
      </w:r>
      <w:r>
        <w:t>4</w:t>
      </w:r>
      <w:bookmarkEnd w:id="46"/>
    </w:p>
    <w:p w:rsidR="00D60D9E" w:rsidRDefault="00D60D9E" w:rsidP="00D60D9E">
      <w:pPr>
        <w:pStyle w:val="StyleHeading2Sub-headingH2ChapterNumberAppendixLetterchnh"/>
      </w:pPr>
      <w:bookmarkStart w:id="47" w:name="_Toc504992355"/>
      <w:r>
        <w:t>Exception Flow 1: Email Id is Not working</w:t>
      </w:r>
      <w:bookmarkEnd w:id="47"/>
      <w:r>
        <w:t xml:space="preserve"> </w:t>
      </w:r>
    </w:p>
    <w:p w:rsidR="00D60D9E" w:rsidRDefault="00D60D9E" w:rsidP="00D60D9E">
      <w:pPr>
        <w:pStyle w:val="CommentText"/>
        <w:numPr>
          <w:ilvl w:val="0"/>
          <w:numId w:val="44"/>
        </w:numPr>
      </w:pPr>
      <w:r>
        <w:t xml:space="preserve">Open Browser </w:t>
      </w:r>
    </w:p>
    <w:p w:rsidR="00D60D9E" w:rsidRPr="005727D2" w:rsidRDefault="00D60D9E" w:rsidP="00D60D9E">
      <w:pPr>
        <w:pStyle w:val="CommentText"/>
        <w:numPr>
          <w:ilvl w:val="0"/>
          <w:numId w:val="44"/>
        </w:numPr>
      </w:pPr>
      <w:r>
        <w:t xml:space="preserve">Enter URL </w:t>
      </w:r>
      <w:hyperlink r:id="rId13" w:history="1">
        <w:r w:rsidRPr="00E11492">
          <w:rPr>
            <w:rStyle w:val="Hyperlink"/>
            <w:rFonts w:ascii="Arial" w:hAnsi="Arial" w:cs="Arial"/>
            <w:b/>
            <w:noProof/>
            <w:lang w:eastAsia="ja-JP"/>
          </w:rPr>
          <w:t>http://www.makemyjourney.co.in</w:t>
        </w:r>
      </w:hyperlink>
      <w:r w:rsidRPr="00E11492">
        <w:rPr>
          <w:rFonts w:ascii="Arial" w:hAnsi="Arial" w:cs="Arial"/>
          <w:b/>
          <w:noProof/>
          <w:lang w:eastAsia="ja-JP"/>
        </w:rPr>
        <w:t xml:space="preserve"> </w:t>
      </w:r>
    </w:p>
    <w:p w:rsidR="00D60D9E" w:rsidRDefault="00D60D9E" w:rsidP="00D60D9E">
      <w:pPr>
        <w:pStyle w:val="CommentText"/>
        <w:numPr>
          <w:ilvl w:val="0"/>
          <w:numId w:val="44"/>
        </w:numPr>
      </w:pPr>
      <w:r>
        <w:t>The system opens the sign up page</w:t>
      </w:r>
    </w:p>
    <w:p w:rsidR="00D60D9E" w:rsidRDefault="00D60D9E" w:rsidP="00D60D9E">
      <w:pPr>
        <w:pStyle w:val="CommentText"/>
        <w:numPr>
          <w:ilvl w:val="0"/>
          <w:numId w:val="44"/>
        </w:numPr>
      </w:pPr>
      <w:r>
        <w:lastRenderedPageBreak/>
        <w:t xml:space="preserve">After that  user is able to navigate on </w:t>
      </w:r>
      <w:proofErr w:type="spellStart"/>
      <w:r>
        <w:t>Makemyjourney</w:t>
      </w:r>
      <w:proofErr w:type="spellEnd"/>
      <w:r>
        <w:t xml:space="preserve"> registration form </w:t>
      </w:r>
    </w:p>
    <w:p w:rsidR="00D60D9E" w:rsidRDefault="00D60D9E" w:rsidP="00D60D9E">
      <w:pPr>
        <w:pStyle w:val="CommentText"/>
        <w:numPr>
          <w:ilvl w:val="0"/>
          <w:numId w:val="44"/>
        </w:numPr>
      </w:pPr>
      <w:r>
        <w:t xml:space="preserve">User enters Username and checks </w:t>
      </w:r>
      <w:proofErr w:type="spellStart"/>
      <w:r>
        <w:t>avaibility</w:t>
      </w:r>
      <w:proofErr w:type="spellEnd"/>
      <w:r>
        <w:t xml:space="preserve"> of Username is invalid it Will give error</w:t>
      </w:r>
    </w:p>
    <w:p w:rsidR="00D60D9E" w:rsidRDefault="00D60D9E" w:rsidP="00D60D9E">
      <w:pPr>
        <w:pStyle w:val="CommentText"/>
        <w:numPr>
          <w:ilvl w:val="0"/>
          <w:numId w:val="44"/>
        </w:numPr>
      </w:pPr>
      <w:r>
        <w:t xml:space="preserve">User re-enters valid user name and again check for </w:t>
      </w:r>
      <w:proofErr w:type="spellStart"/>
      <w:r>
        <w:t>avaibility</w:t>
      </w:r>
      <w:proofErr w:type="spellEnd"/>
    </w:p>
    <w:p w:rsidR="00D60D9E" w:rsidRDefault="00D60D9E" w:rsidP="00D60D9E">
      <w:pPr>
        <w:pStyle w:val="CommentText"/>
        <w:numPr>
          <w:ilvl w:val="0"/>
          <w:numId w:val="44"/>
        </w:numPr>
      </w:pPr>
      <w:r>
        <w:t>If Username is valid that he can access to select security questions and Answer for it</w:t>
      </w:r>
    </w:p>
    <w:p w:rsidR="00D60D9E" w:rsidRDefault="00D60D9E" w:rsidP="00D60D9E">
      <w:pPr>
        <w:pStyle w:val="CommentText"/>
        <w:numPr>
          <w:ilvl w:val="0"/>
          <w:numId w:val="44"/>
        </w:numPr>
      </w:pPr>
      <w:r>
        <w:t xml:space="preserve">User enters </w:t>
      </w:r>
      <w:proofErr w:type="spellStart"/>
      <w:r>
        <w:t>Firstname</w:t>
      </w:r>
      <w:proofErr w:type="spellEnd"/>
    </w:p>
    <w:p w:rsidR="00D60D9E" w:rsidRDefault="00D60D9E" w:rsidP="00D60D9E">
      <w:pPr>
        <w:pStyle w:val="CommentText"/>
        <w:numPr>
          <w:ilvl w:val="0"/>
          <w:numId w:val="44"/>
        </w:numPr>
      </w:pPr>
      <w:r>
        <w:t xml:space="preserve">User enters </w:t>
      </w:r>
      <w:proofErr w:type="spellStart"/>
      <w:r>
        <w:t>Lastname</w:t>
      </w:r>
      <w:proofErr w:type="spellEnd"/>
    </w:p>
    <w:p w:rsidR="00D60D9E" w:rsidRDefault="00D60D9E" w:rsidP="00D60D9E">
      <w:pPr>
        <w:pStyle w:val="CommentText"/>
        <w:numPr>
          <w:ilvl w:val="0"/>
          <w:numId w:val="44"/>
        </w:numPr>
      </w:pPr>
      <w:r>
        <w:t>User selects valid Gender</w:t>
      </w:r>
    </w:p>
    <w:p w:rsidR="00D60D9E" w:rsidRDefault="00D60D9E" w:rsidP="00D60D9E">
      <w:pPr>
        <w:pStyle w:val="CommentText"/>
        <w:numPr>
          <w:ilvl w:val="0"/>
          <w:numId w:val="44"/>
        </w:numPr>
      </w:pPr>
      <w:r>
        <w:t>User Enters valid birthdate</w:t>
      </w:r>
    </w:p>
    <w:p w:rsidR="00D60D9E" w:rsidRDefault="00D60D9E" w:rsidP="00D60D9E">
      <w:pPr>
        <w:pStyle w:val="CommentText"/>
        <w:numPr>
          <w:ilvl w:val="0"/>
          <w:numId w:val="44"/>
        </w:numPr>
      </w:pPr>
      <w:r>
        <w:t>User Enters valid Email Id</w:t>
      </w:r>
    </w:p>
    <w:p w:rsidR="00D60D9E" w:rsidRDefault="00D60D9E" w:rsidP="00D60D9E">
      <w:pPr>
        <w:pStyle w:val="CommentText"/>
        <w:numPr>
          <w:ilvl w:val="0"/>
          <w:numId w:val="44"/>
        </w:numPr>
      </w:pPr>
      <w:r>
        <w:t xml:space="preserve">User Enters valid Mobile no </w:t>
      </w:r>
    </w:p>
    <w:p w:rsidR="00D60D9E" w:rsidRDefault="00D60D9E" w:rsidP="00D60D9E">
      <w:pPr>
        <w:pStyle w:val="CommentText"/>
        <w:numPr>
          <w:ilvl w:val="0"/>
          <w:numId w:val="44"/>
        </w:numPr>
      </w:pPr>
      <w:r>
        <w:t>User click on submit button and popup will be there asking about reconfirm email Id and mobile no</w:t>
      </w:r>
    </w:p>
    <w:p w:rsidR="00D60D9E" w:rsidRDefault="00D60D9E" w:rsidP="00D60D9E">
      <w:pPr>
        <w:pStyle w:val="CommentText"/>
        <w:numPr>
          <w:ilvl w:val="0"/>
          <w:numId w:val="44"/>
        </w:numPr>
      </w:pPr>
      <w:r>
        <w:t xml:space="preserve">After Clicking ‘OK’ button registration form will be submitted and one window opens giving </w:t>
      </w:r>
      <w:proofErr w:type="spellStart"/>
      <w:r>
        <w:t>message:”Thank</w:t>
      </w:r>
      <w:proofErr w:type="spellEnd"/>
      <w:r>
        <w:t xml:space="preserve"> you”</w:t>
      </w:r>
    </w:p>
    <w:p w:rsidR="00D60D9E" w:rsidRDefault="00D60D9E" w:rsidP="00D60D9E">
      <w:pPr>
        <w:pStyle w:val="CommentText"/>
        <w:numPr>
          <w:ilvl w:val="0"/>
          <w:numId w:val="44"/>
        </w:numPr>
      </w:pPr>
      <w:r>
        <w:t xml:space="preserve">User will not get link for activation of account on registered </w:t>
      </w:r>
      <w:proofErr w:type="spellStart"/>
      <w:r>
        <w:t>emai</w:t>
      </w:r>
      <w:proofErr w:type="spellEnd"/>
      <w:r>
        <w:t xml:space="preserve"> </w:t>
      </w:r>
      <w:proofErr w:type="spellStart"/>
      <w:r>
        <w:t>ld</w:t>
      </w:r>
      <w:proofErr w:type="spellEnd"/>
      <w:r>
        <w:t xml:space="preserve"> with mobile verification </w:t>
      </w:r>
      <w:proofErr w:type="spellStart"/>
      <w:r>
        <w:t>no</w:t>
      </w:r>
      <w:proofErr w:type="gramStart"/>
      <w:r>
        <w:t>,username</w:t>
      </w:r>
      <w:proofErr w:type="spellEnd"/>
      <w:proofErr w:type="gramEnd"/>
      <w:r>
        <w:t xml:space="preserve"> and password so activation of account </w:t>
      </w:r>
      <w:proofErr w:type="spellStart"/>
      <w:r>
        <w:t>can not</w:t>
      </w:r>
      <w:proofErr w:type="spellEnd"/>
      <w:r>
        <w:t xml:space="preserve"> be done.</w:t>
      </w:r>
    </w:p>
    <w:p w:rsidR="00D60D9E" w:rsidRDefault="00D60D9E" w:rsidP="00DF6584">
      <w:pPr>
        <w:pStyle w:val="StyleHeading2Sub-headingH2ChapterNumberAppendixLetterchnh"/>
      </w:pPr>
    </w:p>
    <w:p w:rsidR="003A475E" w:rsidRDefault="00D60D9E" w:rsidP="00DF6584">
      <w:pPr>
        <w:pStyle w:val="StyleHeading2Sub-headingH2ChapterNumberAppendixLetterchnh"/>
      </w:pPr>
      <w:bookmarkStart w:id="48" w:name="_Toc504992356"/>
      <w:r>
        <w:t>Exception Flow 2</w:t>
      </w:r>
      <w:r w:rsidR="003A475E">
        <w:t xml:space="preserve">: </w:t>
      </w:r>
      <w:r w:rsidR="00DF6584">
        <w:t>Mobile Number is Not working</w:t>
      </w:r>
      <w:bookmarkEnd w:id="48"/>
      <w:r w:rsidR="00DF6584">
        <w:t xml:space="preserve"> </w:t>
      </w:r>
    </w:p>
    <w:p w:rsidR="00DF6584" w:rsidRDefault="00DF6584" w:rsidP="00DF6584">
      <w:pPr>
        <w:pStyle w:val="CommentText"/>
        <w:numPr>
          <w:ilvl w:val="0"/>
          <w:numId w:val="44"/>
        </w:numPr>
      </w:pPr>
      <w:r>
        <w:t xml:space="preserve">Open Browser </w:t>
      </w:r>
    </w:p>
    <w:p w:rsidR="00DF6584" w:rsidRPr="005727D2" w:rsidRDefault="00DF6584" w:rsidP="00DF6584">
      <w:pPr>
        <w:pStyle w:val="CommentText"/>
        <w:numPr>
          <w:ilvl w:val="0"/>
          <w:numId w:val="44"/>
        </w:numPr>
      </w:pPr>
      <w:r>
        <w:t xml:space="preserve">Enter URL </w:t>
      </w:r>
      <w:hyperlink r:id="rId14" w:history="1">
        <w:r w:rsidRPr="00E11492">
          <w:rPr>
            <w:rStyle w:val="Hyperlink"/>
            <w:rFonts w:ascii="Arial" w:hAnsi="Arial" w:cs="Arial"/>
            <w:b/>
            <w:noProof/>
            <w:lang w:eastAsia="ja-JP"/>
          </w:rPr>
          <w:t>http://www.makemyjourney.co.in</w:t>
        </w:r>
      </w:hyperlink>
      <w:r w:rsidRPr="00E11492">
        <w:rPr>
          <w:rFonts w:ascii="Arial" w:hAnsi="Arial" w:cs="Arial"/>
          <w:b/>
          <w:noProof/>
          <w:lang w:eastAsia="ja-JP"/>
        </w:rPr>
        <w:t xml:space="preserve"> </w:t>
      </w:r>
    </w:p>
    <w:p w:rsidR="00DF6584" w:rsidRDefault="00DF6584" w:rsidP="00DF6584">
      <w:pPr>
        <w:pStyle w:val="CommentText"/>
        <w:numPr>
          <w:ilvl w:val="0"/>
          <w:numId w:val="44"/>
        </w:numPr>
      </w:pPr>
      <w:r>
        <w:t>The system opens the sign up page</w:t>
      </w:r>
    </w:p>
    <w:p w:rsidR="00DF6584" w:rsidRDefault="00DF6584" w:rsidP="00DF6584">
      <w:pPr>
        <w:pStyle w:val="CommentText"/>
        <w:numPr>
          <w:ilvl w:val="0"/>
          <w:numId w:val="44"/>
        </w:numPr>
      </w:pPr>
      <w:r>
        <w:t xml:space="preserve">After that  user is able to navigate on </w:t>
      </w:r>
      <w:proofErr w:type="spellStart"/>
      <w:r>
        <w:t>Makemyjourney</w:t>
      </w:r>
      <w:proofErr w:type="spellEnd"/>
      <w:r>
        <w:t xml:space="preserve"> registration form </w:t>
      </w:r>
    </w:p>
    <w:p w:rsidR="00DF6584" w:rsidRDefault="00DF6584" w:rsidP="00DF6584">
      <w:pPr>
        <w:pStyle w:val="CommentText"/>
        <w:numPr>
          <w:ilvl w:val="0"/>
          <w:numId w:val="44"/>
        </w:numPr>
      </w:pPr>
      <w:r>
        <w:t xml:space="preserve">User enters Username and checks </w:t>
      </w:r>
      <w:proofErr w:type="spellStart"/>
      <w:r>
        <w:t>avaibility</w:t>
      </w:r>
      <w:proofErr w:type="spellEnd"/>
      <w:r>
        <w:t xml:space="preserve"> of Username is invalid it Will give error</w:t>
      </w:r>
    </w:p>
    <w:p w:rsidR="00DF6584" w:rsidRDefault="00DF6584" w:rsidP="00DF6584">
      <w:pPr>
        <w:pStyle w:val="CommentText"/>
        <w:numPr>
          <w:ilvl w:val="0"/>
          <w:numId w:val="44"/>
        </w:numPr>
      </w:pPr>
      <w:r>
        <w:t xml:space="preserve">User re-enters valid user name and again check for </w:t>
      </w:r>
      <w:proofErr w:type="spellStart"/>
      <w:r>
        <w:t>avaibility</w:t>
      </w:r>
      <w:proofErr w:type="spellEnd"/>
    </w:p>
    <w:p w:rsidR="00DF6584" w:rsidRDefault="00DF6584" w:rsidP="00DF6584">
      <w:pPr>
        <w:pStyle w:val="CommentText"/>
        <w:numPr>
          <w:ilvl w:val="0"/>
          <w:numId w:val="44"/>
        </w:numPr>
      </w:pPr>
      <w:r>
        <w:t>If Username is valid that he can access to select security questions and Answer for it</w:t>
      </w:r>
    </w:p>
    <w:p w:rsidR="00DF6584" w:rsidRDefault="00DF6584" w:rsidP="00DF6584">
      <w:pPr>
        <w:pStyle w:val="CommentText"/>
        <w:numPr>
          <w:ilvl w:val="0"/>
          <w:numId w:val="44"/>
        </w:numPr>
      </w:pPr>
      <w:r>
        <w:t xml:space="preserve">User enters </w:t>
      </w:r>
      <w:proofErr w:type="spellStart"/>
      <w:r>
        <w:t>Firstname</w:t>
      </w:r>
      <w:proofErr w:type="spellEnd"/>
    </w:p>
    <w:p w:rsidR="00DF6584" w:rsidRDefault="00DF6584" w:rsidP="00DF6584">
      <w:pPr>
        <w:pStyle w:val="CommentText"/>
        <w:numPr>
          <w:ilvl w:val="0"/>
          <w:numId w:val="44"/>
        </w:numPr>
      </w:pPr>
      <w:r>
        <w:t xml:space="preserve">User enters </w:t>
      </w:r>
      <w:proofErr w:type="spellStart"/>
      <w:r>
        <w:t>Lastname</w:t>
      </w:r>
      <w:proofErr w:type="spellEnd"/>
    </w:p>
    <w:p w:rsidR="00DF6584" w:rsidRDefault="00DF6584" w:rsidP="00DF6584">
      <w:pPr>
        <w:pStyle w:val="CommentText"/>
        <w:numPr>
          <w:ilvl w:val="0"/>
          <w:numId w:val="44"/>
        </w:numPr>
      </w:pPr>
      <w:r>
        <w:t>User selects valid Gender</w:t>
      </w:r>
    </w:p>
    <w:p w:rsidR="00DF6584" w:rsidRDefault="00DF6584" w:rsidP="00DF6584">
      <w:pPr>
        <w:pStyle w:val="CommentText"/>
        <w:numPr>
          <w:ilvl w:val="0"/>
          <w:numId w:val="44"/>
        </w:numPr>
      </w:pPr>
      <w:r>
        <w:t>User Enters valid birthdate</w:t>
      </w:r>
    </w:p>
    <w:p w:rsidR="00DF6584" w:rsidRDefault="00DF6584" w:rsidP="00DF6584">
      <w:pPr>
        <w:pStyle w:val="CommentText"/>
        <w:numPr>
          <w:ilvl w:val="0"/>
          <w:numId w:val="44"/>
        </w:numPr>
      </w:pPr>
      <w:r>
        <w:t>User Enters valid Email Id</w:t>
      </w:r>
    </w:p>
    <w:p w:rsidR="00DF6584" w:rsidRDefault="00DF6584" w:rsidP="00DF6584">
      <w:pPr>
        <w:pStyle w:val="CommentText"/>
        <w:numPr>
          <w:ilvl w:val="0"/>
          <w:numId w:val="44"/>
        </w:numPr>
      </w:pPr>
      <w:r>
        <w:t xml:space="preserve">User Enters valid Mobile no </w:t>
      </w:r>
    </w:p>
    <w:p w:rsidR="00DF6584" w:rsidRDefault="00DF6584" w:rsidP="00DF6584">
      <w:pPr>
        <w:pStyle w:val="CommentText"/>
        <w:numPr>
          <w:ilvl w:val="0"/>
          <w:numId w:val="44"/>
        </w:numPr>
      </w:pPr>
      <w:r>
        <w:t>User click on submit button and popup will be there asking about reconfirm email Id and mobile no</w:t>
      </w:r>
    </w:p>
    <w:p w:rsidR="00DF6584" w:rsidRDefault="00DF6584" w:rsidP="00DF6584">
      <w:pPr>
        <w:pStyle w:val="CommentText"/>
        <w:numPr>
          <w:ilvl w:val="0"/>
          <w:numId w:val="44"/>
        </w:numPr>
      </w:pPr>
      <w:r>
        <w:lastRenderedPageBreak/>
        <w:t xml:space="preserve">After Clicking ‘OK’ button registration form will be submitted and one window opens giving </w:t>
      </w:r>
      <w:proofErr w:type="spellStart"/>
      <w:r>
        <w:t>message:”Thank</w:t>
      </w:r>
      <w:proofErr w:type="spellEnd"/>
      <w:r>
        <w:t xml:space="preserve"> you”</w:t>
      </w:r>
    </w:p>
    <w:p w:rsidR="00DF6584" w:rsidRDefault="00DF6584" w:rsidP="00DF6584">
      <w:pPr>
        <w:pStyle w:val="CommentText"/>
        <w:numPr>
          <w:ilvl w:val="0"/>
          <w:numId w:val="44"/>
        </w:numPr>
      </w:pPr>
      <w:r>
        <w:t xml:space="preserve">User will get link for activation of account on registered </w:t>
      </w:r>
      <w:proofErr w:type="spellStart"/>
      <w:r>
        <w:t>emai</w:t>
      </w:r>
      <w:proofErr w:type="spellEnd"/>
      <w:r>
        <w:t xml:space="preserve"> </w:t>
      </w:r>
      <w:proofErr w:type="spellStart"/>
      <w:r>
        <w:t>ld</w:t>
      </w:r>
      <w:proofErr w:type="spellEnd"/>
      <w:r>
        <w:t xml:space="preserve"> with mobile verification </w:t>
      </w:r>
      <w:proofErr w:type="spellStart"/>
      <w:r>
        <w:t>no</w:t>
      </w:r>
      <w:proofErr w:type="gramStart"/>
      <w:r>
        <w:t>,username</w:t>
      </w:r>
      <w:proofErr w:type="spellEnd"/>
      <w:proofErr w:type="gramEnd"/>
      <w:r>
        <w:t xml:space="preserve"> and password.</w:t>
      </w:r>
    </w:p>
    <w:p w:rsidR="00DF6584" w:rsidRDefault="00DF6584" w:rsidP="00DF6584">
      <w:pPr>
        <w:pStyle w:val="CommentText"/>
        <w:numPr>
          <w:ilvl w:val="0"/>
          <w:numId w:val="44"/>
        </w:numPr>
      </w:pPr>
      <w:r>
        <w:t>If Mobile no is not working that 4 digit pin will not come on registered mobile</w:t>
      </w:r>
      <w:r w:rsidR="00D60D9E">
        <w:t xml:space="preserve"> and activation </w:t>
      </w:r>
      <w:proofErr w:type="spellStart"/>
      <w:r w:rsidR="00D60D9E">
        <w:t>can not</w:t>
      </w:r>
      <w:proofErr w:type="spellEnd"/>
      <w:r w:rsidR="00D60D9E">
        <w:t xml:space="preserve"> be done</w:t>
      </w:r>
    </w:p>
    <w:p w:rsidR="00DF6584" w:rsidRDefault="00DF6584" w:rsidP="00DF6584">
      <w:pPr>
        <w:pStyle w:val="CommentText"/>
        <w:ind w:left="1170"/>
      </w:pPr>
    </w:p>
    <w:p w:rsidR="00DF6584" w:rsidRDefault="00DF6584" w:rsidP="00DF6584">
      <w:pPr>
        <w:pStyle w:val="CommentText"/>
      </w:pPr>
    </w:p>
    <w:p w:rsidR="002E42DC" w:rsidRDefault="002E42DC" w:rsidP="00DF6584">
      <w:pPr>
        <w:pStyle w:val="StyleHeading2Sub-headingH2ChapterNumberAppendixLetterchnh"/>
      </w:pPr>
    </w:p>
    <w:p w:rsidR="00077536" w:rsidRDefault="00D60D9E" w:rsidP="00DF6584">
      <w:pPr>
        <w:pStyle w:val="StyleHeading2Sub-headingH2ChapterNumberAppendixLetterchnh"/>
      </w:pPr>
      <w:bookmarkStart w:id="49" w:name="_Toc504992357"/>
      <w:r>
        <w:t>Exception Flow 3</w:t>
      </w:r>
      <w:r w:rsidR="00077536">
        <w:t>:  Web Server Down</w:t>
      </w:r>
      <w:bookmarkEnd w:id="49"/>
    </w:p>
    <w:p w:rsidR="00077536" w:rsidRDefault="00077536" w:rsidP="0041299E">
      <w:pPr>
        <w:pStyle w:val="CommentText"/>
        <w:numPr>
          <w:ilvl w:val="0"/>
          <w:numId w:val="16"/>
        </w:numPr>
      </w:pPr>
      <w:r>
        <w:t>Open Browser</w:t>
      </w:r>
    </w:p>
    <w:p w:rsidR="002E42DC" w:rsidRDefault="002E42DC" w:rsidP="0041299E">
      <w:pPr>
        <w:pStyle w:val="CommentText"/>
        <w:numPr>
          <w:ilvl w:val="0"/>
          <w:numId w:val="16"/>
        </w:numPr>
      </w:pPr>
      <w:r>
        <w:t xml:space="preserve">Enter URL Enter URL </w:t>
      </w:r>
      <w:hyperlink r:id="rId15" w:history="1">
        <w:r w:rsidR="002A5C98" w:rsidRPr="00E11492">
          <w:rPr>
            <w:rStyle w:val="Hyperlink"/>
            <w:rFonts w:ascii="Arial" w:hAnsi="Arial" w:cs="Arial"/>
            <w:b/>
            <w:noProof/>
            <w:lang w:eastAsia="ja-JP"/>
          </w:rPr>
          <w:t>http://www.makemyjourney.co.in</w:t>
        </w:r>
      </w:hyperlink>
    </w:p>
    <w:p w:rsidR="00077536" w:rsidRDefault="00077536" w:rsidP="0041299E">
      <w:pPr>
        <w:pStyle w:val="CommentText"/>
        <w:numPr>
          <w:ilvl w:val="0"/>
          <w:numId w:val="16"/>
        </w:numPr>
      </w:pPr>
      <w:r>
        <w:t>The System displays an error message regarding web server unavailability.</w:t>
      </w:r>
    </w:p>
    <w:p w:rsidR="002E42DC" w:rsidRDefault="002E42DC" w:rsidP="00DF6584">
      <w:pPr>
        <w:pStyle w:val="StyleHeading2Sub-headingH2ChapterNumberAppendixLetterchnh"/>
      </w:pPr>
    </w:p>
    <w:p w:rsidR="00077536" w:rsidRDefault="00D60D9E" w:rsidP="00DF6584">
      <w:pPr>
        <w:pStyle w:val="StyleHeading2Sub-headingH2ChapterNumberAppendixLetterchnh"/>
      </w:pPr>
      <w:bookmarkStart w:id="50" w:name="_Toc504992358"/>
      <w:r>
        <w:t>Exception Flow 4</w:t>
      </w:r>
      <w:r w:rsidR="00077536">
        <w:t>:  Network Connectivity Error</w:t>
      </w:r>
      <w:bookmarkEnd w:id="50"/>
    </w:p>
    <w:p w:rsidR="00077536" w:rsidRDefault="00077536" w:rsidP="0041299E">
      <w:pPr>
        <w:pStyle w:val="CommentText"/>
        <w:numPr>
          <w:ilvl w:val="0"/>
          <w:numId w:val="17"/>
        </w:numPr>
      </w:pPr>
      <w:r>
        <w:t>Open Browser</w:t>
      </w:r>
    </w:p>
    <w:p w:rsidR="00077536" w:rsidRDefault="00077536" w:rsidP="0041299E">
      <w:pPr>
        <w:pStyle w:val="CommentText"/>
        <w:numPr>
          <w:ilvl w:val="0"/>
          <w:numId w:val="17"/>
        </w:numPr>
      </w:pPr>
      <w:r>
        <w:t xml:space="preserve">Enter </w:t>
      </w:r>
      <w:r w:rsidR="003C0099">
        <w:t xml:space="preserve">URL </w:t>
      </w:r>
      <w:r w:rsidR="002E42DC">
        <w:t xml:space="preserve">Enter URL </w:t>
      </w:r>
      <w:hyperlink r:id="rId16" w:history="1">
        <w:r w:rsidR="002A5C98" w:rsidRPr="00E11492">
          <w:rPr>
            <w:rStyle w:val="Hyperlink"/>
            <w:rFonts w:ascii="Arial" w:hAnsi="Arial" w:cs="Arial"/>
            <w:b/>
            <w:noProof/>
            <w:lang w:eastAsia="ja-JP"/>
          </w:rPr>
          <w:t>http://www.makemyjourney.co.in</w:t>
        </w:r>
      </w:hyperlink>
    </w:p>
    <w:p w:rsidR="00C36BC7" w:rsidRDefault="002A5C98" w:rsidP="0041299E">
      <w:pPr>
        <w:pStyle w:val="CommentText"/>
        <w:numPr>
          <w:ilvl w:val="0"/>
          <w:numId w:val="17"/>
        </w:numPr>
      </w:pPr>
      <w:r>
        <w:t>The system opens the sign up</w:t>
      </w:r>
      <w:r w:rsidR="00C36BC7">
        <w:t xml:space="preserve"> page</w:t>
      </w:r>
    </w:p>
    <w:p w:rsidR="002A5C98" w:rsidRDefault="002A5C98" w:rsidP="0041299E">
      <w:pPr>
        <w:pStyle w:val="CommentText"/>
        <w:numPr>
          <w:ilvl w:val="0"/>
          <w:numId w:val="17"/>
        </w:numPr>
      </w:pPr>
      <w:r>
        <w:t>User try to navigate page for registration by clicking on it</w:t>
      </w:r>
    </w:p>
    <w:p w:rsidR="00077536" w:rsidRDefault="00C36BC7" w:rsidP="0041299E">
      <w:pPr>
        <w:pStyle w:val="CommentText"/>
        <w:numPr>
          <w:ilvl w:val="0"/>
          <w:numId w:val="17"/>
        </w:numPr>
      </w:pPr>
      <w:r>
        <w:t>The system displays an error message regarding network connectivity problem</w:t>
      </w:r>
    </w:p>
    <w:p w:rsidR="00077536" w:rsidRDefault="00D60D9E" w:rsidP="00DF6584">
      <w:pPr>
        <w:pStyle w:val="StyleHeading2Sub-headingH2ChapterNumberAppendixLetterchnh"/>
      </w:pPr>
      <w:bookmarkStart w:id="51" w:name="_Toc504992359"/>
      <w:r>
        <w:t>Exception Flow 5</w:t>
      </w:r>
      <w:r w:rsidR="00077536">
        <w:t>:  Database Connectivity Error</w:t>
      </w:r>
      <w:bookmarkEnd w:id="51"/>
    </w:p>
    <w:p w:rsidR="00077536" w:rsidRDefault="00077536" w:rsidP="0041299E">
      <w:pPr>
        <w:pStyle w:val="NoSpacing"/>
      </w:pPr>
    </w:p>
    <w:p w:rsidR="00077536" w:rsidRDefault="00077536" w:rsidP="0041299E">
      <w:pPr>
        <w:pStyle w:val="CommentText"/>
        <w:numPr>
          <w:ilvl w:val="0"/>
          <w:numId w:val="18"/>
        </w:numPr>
      </w:pPr>
      <w:r>
        <w:t>Open Browser</w:t>
      </w:r>
    </w:p>
    <w:p w:rsidR="002A5C98" w:rsidRPr="002A5C98" w:rsidRDefault="00776105" w:rsidP="00DF6584">
      <w:pPr>
        <w:pStyle w:val="CommentText"/>
        <w:numPr>
          <w:ilvl w:val="0"/>
          <w:numId w:val="18"/>
        </w:numPr>
      </w:pPr>
      <w:r>
        <w:t xml:space="preserve">Enter URL Enter URL </w:t>
      </w:r>
      <w:hyperlink r:id="rId17" w:history="1">
        <w:r w:rsidR="002A5C98" w:rsidRPr="00E11492">
          <w:rPr>
            <w:rStyle w:val="Hyperlink"/>
            <w:rFonts w:ascii="Arial" w:hAnsi="Arial" w:cs="Arial"/>
            <w:b/>
            <w:noProof/>
            <w:lang w:eastAsia="ja-JP"/>
          </w:rPr>
          <w:t>http://www.makemyjourney.co.in</w:t>
        </w:r>
      </w:hyperlink>
      <w:r w:rsidR="002A5C98" w:rsidRPr="00E11492">
        <w:rPr>
          <w:rFonts w:ascii="Arial" w:hAnsi="Arial" w:cs="Arial"/>
          <w:b/>
          <w:noProof/>
          <w:lang w:eastAsia="ja-JP"/>
        </w:rPr>
        <w:t xml:space="preserve"> </w:t>
      </w:r>
    </w:p>
    <w:p w:rsidR="00C36BC7" w:rsidRDefault="002A5C98" w:rsidP="00DF6584">
      <w:pPr>
        <w:pStyle w:val="CommentText"/>
        <w:numPr>
          <w:ilvl w:val="0"/>
          <w:numId w:val="18"/>
        </w:numPr>
      </w:pPr>
      <w:r>
        <w:t>The system opens the signup</w:t>
      </w:r>
      <w:r w:rsidR="00C36BC7">
        <w:t xml:space="preserve"> page</w:t>
      </w:r>
    </w:p>
    <w:p w:rsidR="003C0099" w:rsidRDefault="00CE0DB1" w:rsidP="0041299E">
      <w:pPr>
        <w:pStyle w:val="CommentText"/>
        <w:numPr>
          <w:ilvl w:val="0"/>
          <w:numId w:val="18"/>
        </w:numPr>
      </w:pPr>
      <w:r>
        <w:t>User</w:t>
      </w:r>
      <w:r w:rsidR="00102A20">
        <w:t xml:space="preserve"> enters the valid Username</w:t>
      </w:r>
      <w:r w:rsidR="003C0099">
        <w:t xml:space="preserve"> </w:t>
      </w:r>
      <w:r w:rsidR="002A5C98">
        <w:t xml:space="preserve">in </w:t>
      </w:r>
      <w:proofErr w:type="spellStart"/>
      <w:r w:rsidR="002A5C98">
        <w:t>makemyjourney</w:t>
      </w:r>
      <w:proofErr w:type="spellEnd"/>
      <w:r w:rsidR="002A5C98">
        <w:t xml:space="preserve"> registration form</w:t>
      </w:r>
    </w:p>
    <w:p w:rsidR="00921E8A" w:rsidRDefault="00077536" w:rsidP="0041299E">
      <w:pPr>
        <w:pStyle w:val="CommentText"/>
        <w:numPr>
          <w:ilvl w:val="0"/>
          <w:numId w:val="18"/>
        </w:numPr>
      </w:pPr>
      <w:r>
        <w:t>The system displays an error message regardi</w:t>
      </w:r>
      <w:r w:rsidR="000556B0">
        <w:t>ng database connectivity problem.</w:t>
      </w:r>
    </w:p>
    <w:p w:rsidR="00363F7C" w:rsidRDefault="00363F7C" w:rsidP="0041299E">
      <w:pPr>
        <w:pStyle w:val="CommentText"/>
      </w:pPr>
    </w:p>
    <w:p w:rsidR="00363F7C" w:rsidRPr="00803FB8" w:rsidRDefault="00363F7C" w:rsidP="0041299E">
      <w:pPr>
        <w:pStyle w:val="CommentText"/>
      </w:pPr>
    </w:p>
    <w:p w:rsidR="009F5790" w:rsidRPr="009F5790" w:rsidRDefault="009F5790" w:rsidP="0041299E">
      <w:pPr>
        <w:pStyle w:val="Heading1"/>
        <w:numPr>
          <w:ilvl w:val="0"/>
          <w:numId w:val="6"/>
        </w:numPr>
      </w:pPr>
      <w:bookmarkStart w:id="52" w:name="_Toc145125013"/>
      <w:bookmarkStart w:id="53" w:name="_Toc165439511"/>
      <w:bookmarkStart w:id="54" w:name="_Toc186019620"/>
      <w:bookmarkStart w:id="55" w:name="_Toc504992360"/>
      <w:r w:rsidRPr="009F5790">
        <w:lastRenderedPageBreak/>
        <w:t>Post Conditions</w:t>
      </w:r>
      <w:bookmarkEnd w:id="44"/>
      <w:bookmarkEnd w:id="52"/>
      <w:bookmarkEnd w:id="53"/>
      <w:bookmarkEnd w:id="54"/>
      <w:bookmarkEnd w:id="55"/>
    </w:p>
    <w:p w:rsidR="009F5790" w:rsidRPr="009F5790" w:rsidRDefault="009F5790" w:rsidP="0041299E">
      <w:pPr>
        <w:pStyle w:val="BodyText3"/>
      </w:pPr>
    </w:p>
    <w:p w:rsidR="00102A20" w:rsidRPr="009F5790" w:rsidRDefault="00102A20" w:rsidP="0041299E">
      <w: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7A6287" w:rsidRPr="009F5790" w:rsidTr="004E069C">
        <w:trPr>
          <w:tblHeader/>
          <w:jc w:val="center"/>
        </w:trPr>
        <w:tc>
          <w:tcPr>
            <w:tcW w:w="4428" w:type="dxa"/>
          </w:tcPr>
          <w:p w:rsidR="00102A20" w:rsidRPr="009F5790" w:rsidRDefault="00102A20" w:rsidP="0041299E">
            <w:r w:rsidRPr="009F5790">
              <w:t>Flow Name</w:t>
            </w:r>
          </w:p>
        </w:tc>
        <w:tc>
          <w:tcPr>
            <w:tcW w:w="4428" w:type="dxa"/>
          </w:tcPr>
          <w:p w:rsidR="00102A20" w:rsidRPr="009F5790" w:rsidRDefault="00102A20" w:rsidP="0041299E">
            <w:r w:rsidRPr="009F5790">
              <w:t>Post Condition</w:t>
            </w:r>
          </w:p>
        </w:tc>
      </w:tr>
      <w:tr w:rsidR="007A6287" w:rsidRPr="009F5790" w:rsidTr="004E069C">
        <w:trPr>
          <w:jc w:val="center"/>
        </w:trPr>
        <w:tc>
          <w:tcPr>
            <w:tcW w:w="4428" w:type="dxa"/>
          </w:tcPr>
          <w:p w:rsidR="00102A20" w:rsidRPr="007A6287" w:rsidRDefault="007A6287" w:rsidP="0041299E">
            <w:pPr>
              <w:pStyle w:val="Footer"/>
            </w:pPr>
            <w:r w:rsidRPr="007A6287">
              <w:t>Sign up from home page</w:t>
            </w:r>
          </w:p>
        </w:tc>
        <w:tc>
          <w:tcPr>
            <w:tcW w:w="4428" w:type="dxa"/>
          </w:tcPr>
          <w:p w:rsidR="00102A20" w:rsidRPr="007A6287" w:rsidRDefault="007A6287" w:rsidP="0041299E">
            <w:pPr>
              <w:pStyle w:val="infoblue"/>
              <w:rPr>
                <w:i w:val="0"/>
                <w:color w:val="auto"/>
              </w:rPr>
            </w:pPr>
            <w:r w:rsidRPr="007A6287">
              <w:rPr>
                <w:i w:val="0"/>
                <w:color w:val="auto"/>
              </w:rPr>
              <w:t xml:space="preserve">User will navigate to </w:t>
            </w:r>
            <w:proofErr w:type="spellStart"/>
            <w:r w:rsidRPr="007A6287">
              <w:rPr>
                <w:i w:val="0"/>
                <w:color w:val="auto"/>
              </w:rPr>
              <w:t>makemyjourney</w:t>
            </w:r>
            <w:proofErr w:type="spellEnd"/>
            <w:r w:rsidRPr="007A6287">
              <w:rPr>
                <w:i w:val="0"/>
                <w:color w:val="auto"/>
              </w:rPr>
              <w:t xml:space="preserve"> registration form</w:t>
            </w:r>
          </w:p>
        </w:tc>
      </w:tr>
      <w:tr w:rsidR="007A6287" w:rsidRPr="007B41E9" w:rsidTr="004E069C">
        <w:trPr>
          <w:jc w:val="center"/>
        </w:trPr>
        <w:tc>
          <w:tcPr>
            <w:tcW w:w="4428" w:type="dxa"/>
          </w:tcPr>
          <w:p w:rsidR="00102A20" w:rsidRPr="007A6287" w:rsidRDefault="007A6287" w:rsidP="0041299E">
            <w:r w:rsidRPr="007A6287">
              <w:t xml:space="preserve">Checking username after second attempt by clicking on link of “Check </w:t>
            </w:r>
            <w:proofErr w:type="spellStart"/>
            <w:r w:rsidRPr="007A6287">
              <w:t>avaibility</w:t>
            </w:r>
            <w:proofErr w:type="spellEnd"/>
            <w:r w:rsidRPr="007A6287">
              <w:t>”</w:t>
            </w:r>
          </w:p>
        </w:tc>
        <w:tc>
          <w:tcPr>
            <w:tcW w:w="4428" w:type="dxa"/>
          </w:tcPr>
          <w:p w:rsidR="00102A20" w:rsidRPr="007A6287" w:rsidRDefault="00102A20" w:rsidP="007A6287">
            <w:r w:rsidRPr="007A6287">
              <w:t xml:space="preserve">User will be </w:t>
            </w:r>
            <w:r w:rsidR="007A6287" w:rsidRPr="007A6287">
              <w:t>able</w:t>
            </w:r>
            <w:r w:rsidRPr="007A6287">
              <w:t xml:space="preserve"> </w:t>
            </w:r>
            <w:r w:rsidR="007A6287" w:rsidRPr="007A6287">
              <w:t>enter other valid field and submit the registration form successfully</w:t>
            </w:r>
          </w:p>
        </w:tc>
      </w:tr>
      <w:tr w:rsidR="007A6287" w:rsidRPr="007B41E9" w:rsidTr="004E069C">
        <w:trPr>
          <w:jc w:val="center"/>
        </w:trPr>
        <w:tc>
          <w:tcPr>
            <w:tcW w:w="4428" w:type="dxa"/>
          </w:tcPr>
          <w:p w:rsidR="00102A20" w:rsidRPr="007A6287" w:rsidRDefault="007A6287" w:rsidP="0041299E">
            <w:r w:rsidRPr="007A6287">
              <w:t>User check activation requirement on registered email Id and mobile no</w:t>
            </w:r>
            <w:r w:rsidR="00102A20" w:rsidRPr="007A6287">
              <w:rPr>
                <w:webHidden/>
              </w:rPr>
              <w:tab/>
            </w:r>
          </w:p>
        </w:tc>
        <w:tc>
          <w:tcPr>
            <w:tcW w:w="4428" w:type="dxa"/>
          </w:tcPr>
          <w:p w:rsidR="00102A20" w:rsidRPr="007A6287" w:rsidRDefault="007A6287" w:rsidP="0041299E">
            <w:r w:rsidRPr="007A6287">
              <w:t xml:space="preserve">User will be able to activate the </w:t>
            </w:r>
            <w:proofErr w:type="spellStart"/>
            <w:r w:rsidRPr="007A6287">
              <w:t>accunt</w:t>
            </w:r>
            <w:proofErr w:type="spellEnd"/>
            <w:r w:rsidRPr="007A6287">
              <w:t xml:space="preserve"> for book reservation ticket</w:t>
            </w:r>
          </w:p>
        </w:tc>
      </w:tr>
      <w:tr w:rsidR="007A6287" w:rsidRPr="007B41E9" w:rsidTr="004E069C">
        <w:trPr>
          <w:jc w:val="center"/>
        </w:trPr>
        <w:tc>
          <w:tcPr>
            <w:tcW w:w="4428" w:type="dxa"/>
          </w:tcPr>
          <w:p w:rsidR="007A6287" w:rsidRPr="007A6287" w:rsidRDefault="007A6287" w:rsidP="0041299E">
            <w:r w:rsidRPr="007A6287">
              <w:t>User has given wrong information about email and mobile no.</w:t>
            </w:r>
          </w:p>
        </w:tc>
        <w:tc>
          <w:tcPr>
            <w:tcW w:w="4428" w:type="dxa"/>
          </w:tcPr>
          <w:p w:rsidR="007A6287" w:rsidRPr="007A6287" w:rsidRDefault="007A6287" w:rsidP="0041299E">
            <w:r w:rsidRPr="007A6287">
              <w:t xml:space="preserve">User </w:t>
            </w:r>
            <w:proofErr w:type="spellStart"/>
            <w:r w:rsidRPr="007A6287">
              <w:t>can not</w:t>
            </w:r>
            <w:proofErr w:type="spellEnd"/>
            <w:r w:rsidRPr="007A6287">
              <w:t xml:space="preserve"> activate his account </w:t>
            </w:r>
          </w:p>
        </w:tc>
      </w:tr>
      <w:tr w:rsidR="007A6287" w:rsidRPr="007B41E9" w:rsidTr="004E069C">
        <w:trPr>
          <w:jc w:val="center"/>
        </w:trPr>
        <w:tc>
          <w:tcPr>
            <w:tcW w:w="4428" w:type="dxa"/>
          </w:tcPr>
          <w:p w:rsidR="00102A20" w:rsidRPr="007A6287" w:rsidRDefault="00102A20" w:rsidP="0041299E">
            <w:r w:rsidRPr="007A6287">
              <w:t>Exceeded Login Attempts</w:t>
            </w:r>
          </w:p>
        </w:tc>
        <w:tc>
          <w:tcPr>
            <w:tcW w:w="4428" w:type="dxa"/>
          </w:tcPr>
          <w:p w:rsidR="00102A20" w:rsidRPr="007A6287" w:rsidRDefault="00102A20" w:rsidP="0041299E">
            <w:pPr>
              <w:pStyle w:val="infoblue"/>
              <w:rPr>
                <w:i w:val="0"/>
                <w:color w:val="auto"/>
              </w:rPr>
            </w:pPr>
            <w:r w:rsidRPr="007A6287">
              <w:rPr>
                <w:i w:val="0"/>
                <w:color w:val="auto"/>
              </w:rPr>
              <w:t>The system should suspend the user account and should inform the user that his/her account has been blocked.</w:t>
            </w:r>
          </w:p>
          <w:p w:rsidR="00102A20" w:rsidRPr="007A6287" w:rsidRDefault="00102A20" w:rsidP="0041299E"/>
        </w:tc>
      </w:tr>
      <w:tr w:rsidR="007A6287" w:rsidRPr="007B41E9" w:rsidTr="004E069C">
        <w:trPr>
          <w:jc w:val="center"/>
        </w:trPr>
        <w:tc>
          <w:tcPr>
            <w:tcW w:w="4428" w:type="dxa"/>
          </w:tcPr>
          <w:p w:rsidR="00102A20" w:rsidRPr="007A6287" w:rsidRDefault="00102A20" w:rsidP="0041299E">
            <w:r w:rsidRPr="007A6287">
              <w:t>Web Server Down</w:t>
            </w:r>
          </w:p>
        </w:tc>
        <w:tc>
          <w:tcPr>
            <w:tcW w:w="4428" w:type="dxa"/>
          </w:tcPr>
          <w:p w:rsidR="00102A20" w:rsidRPr="007A6287" w:rsidRDefault="00102A20" w:rsidP="0041299E">
            <w:pPr>
              <w:pStyle w:val="infoblue"/>
              <w:rPr>
                <w:i w:val="0"/>
                <w:color w:val="auto"/>
              </w:rPr>
            </w:pPr>
            <w:r w:rsidRPr="007A6287">
              <w:rPr>
                <w:i w:val="0"/>
                <w:color w:val="auto"/>
              </w:rPr>
              <w:t>The system should display an error message to the user regarding web server unavailability problem.</w:t>
            </w:r>
          </w:p>
        </w:tc>
      </w:tr>
      <w:tr w:rsidR="007A6287" w:rsidRPr="007B41E9" w:rsidTr="004E069C">
        <w:trPr>
          <w:jc w:val="center"/>
        </w:trPr>
        <w:tc>
          <w:tcPr>
            <w:tcW w:w="4428" w:type="dxa"/>
          </w:tcPr>
          <w:p w:rsidR="00102A20" w:rsidRPr="007A6287" w:rsidRDefault="00102A20" w:rsidP="0041299E">
            <w:r w:rsidRPr="007A6287">
              <w:t>Database Connectivity Error</w:t>
            </w:r>
          </w:p>
        </w:tc>
        <w:tc>
          <w:tcPr>
            <w:tcW w:w="4428" w:type="dxa"/>
          </w:tcPr>
          <w:p w:rsidR="00102A20" w:rsidRPr="007A6287" w:rsidRDefault="00102A20" w:rsidP="0041299E">
            <w:pPr>
              <w:pStyle w:val="infoblue"/>
              <w:rPr>
                <w:i w:val="0"/>
                <w:color w:val="auto"/>
              </w:rPr>
            </w:pPr>
            <w:r w:rsidRPr="007A6287">
              <w:rPr>
                <w:i w:val="0"/>
                <w:color w:val="auto"/>
              </w:rPr>
              <w:t>The system should display an error message to the user regarding the database connectivity problem.</w:t>
            </w:r>
          </w:p>
        </w:tc>
      </w:tr>
      <w:tr w:rsidR="007A6287" w:rsidRPr="007B41E9" w:rsidTr="004E069C">
        <w:trPr>
          <w:jc w:val="center"/>
        </w:trPr>
        <w:tc>
          <w:tcPr>
            <w:tcW w:w="4428" w:type="dxa"/>
          </w:tcPr>
          <w:p w:rsidR="00102A20" w:rsidRPr="007A6287" w:rsidRDefault="00102A20" w:rsidP="0041299E">
            <w:r w:rsidRPr="007A6287">
              <w:t>Network Connectivity Error</w:t>
            </w:r>
          </w:p>
        </w:tc>
        <w:tc>
          <w:tcPr>
            <w:tcW w:w="4428" w:type="dxa"/>
          </w:tcPr>
          <w:p w:rsidR="00102A20" w:rsidRPr="007A6287" w:rsidRDefault="00102A20" w:rsidP="0041299E">
            <w:pPr>
              <w:pStyle w:val="infoblue"/>
              <w:rPr>
                <w:i w:val="0"/>
                <w:color w:val="auto"/>
              </w:rPr>
            </w:pPr>
            <w:r w:rsidRPr="007A6287">
              <w:rPr>
                <w:i w:val="0"/>
                <w:color w:val="auto"/>
              </w:rPr>
              <w:t>The system should display an error message to the user regarding the network connectivity problem.</w:t>
            </w:r>
          </w:p>
        </w:tc>
      </w:tr>
    </w:tbl>
    <w:p w:rsidR="009F5790" w:rsidRPr="009F5790" w:rsidRDefault="009F5790" w:rsidP="0041299E"/>
    <w:p w:rsidR="009F5790" w:rsidRPr="009F5790" w:rsidRDefault="009F5790" w:rsidP="0041299E"/>
    <w:p w:rsidR="009F5790" w:rsidRDefault="009F5790" w:rsidP="0041299E"/>
    <w:p w:rsidR="00102A20" w:rsidRDefault="00102A20" w:rsidP="0041299E"/>
    <w:p w:rsidR="00102A20" w:rsidRPr="009F5790" w:rsidRDefault="00102A20" w:rsidP="0041299E"/>
    <w:p w:rsidR="009F5790" w:rsidRPr="009F5790" w:rsidRDefault="009F5790" w:rsidP="0041299E">
      <w:pPr>
        <w:pStyle w:val="Heading1"/>
        <w:numPr>
          <w:ilvl w:val="0"/>
          <w:numId w:val="6"/>
        </w:numPr>
      </w:pPr>
      <w:bookmarkStart w:id="56" w:name="_Toc144299928"/>
      <w:bookmarkStart w:id="57" w:name="_Toc145125014"/>
      <w:bookmarkStart w:id="58" w:name="_Toc165439512"/>
      <w:bookmarkStart w:id="59" w:name="_Toc186019621"/>
      <w:bookmarkStart w:id="60" w:name="_Toc504992361"/>
      <w:r w:rsidRPr="009F5790">
        <w:t>Special Requirements</w:t>
      </w:r>
      <w:bookmarkEnd w:id="56"/>
      <w:bookmarkEnd w:id="57"/>
      <w:bookmarkEnd w:id="58"/>
      <w:bookmarkEnd w:id="59"/>
      <w:bookmarkEnd w:id="60"/>
    </w:p>
    <w:p w:rsidR="009F5790" w:rsidRPr="000556B0" w:rsidRDefault="000556B0" w:rsidP="00DF6584">
      <w:pPr>
        <w:pStyle w:val="StyleHeading2Sub-headingH2ChapterNumberAppendixLetterchnh"/>
        <w:rPr>
          <w:rStyle w:val="IntenseReference"/>
          <w:b/>
          <w:bCs/>
          <w:i w:val="0"/>
          <w:iCs/>
          <w:smallCaps/>
        </w:rPr>
      </w:pPr>
      <w:bookmarkStart w:id="61" w:name="_Toc494193101"/>
      <w:bookmarkStart w:id="62" w:name="_Toc504992362"/>
      <w:r>
        <w:lastRenderedPageBreak/>
        <w:t>Performance</w:t>
      </w:r>
      <w:bookmarkEnd w:id="61"/>
      <w:bookmarkEnd w:id="62"/>
    </w:p>
    <w:p w:rsidR="00674502" w:rsidRPr="00102A20" w:rsidRDefault="00BF6D5A" w:rsidP="0041299E">
      <w:pPr>
        <w:pStyle w:val="ListParagraph"/>
        <w:numPr>
          <w:ilvl w:val="0"/>
          <w:numId w:val="37"/>
        </w:numPr>
        <w:rPr>
          <w:rFonts w:eastAsiaTheme="majorEastAsia"/>
        </w:rPr>
      </w:pPr>
      <w:r>
        <w:rPr>
          <w:rFonts w:eastAsiaTheme="majorEastAsia"/>
        </w:rPr>
        <w:t xml:space="preserve">Registration form </w:t>
      </w:r>
      <w:r w:rsidR="00102A20">
        <w:rPr>
          <w:rFonts w:eastAsiaTheme="majorEastAsia"/>
        </w:rPr>
        <w:t>should open within 5</w:t>
      </w:r>
      <w:r>
        <w:rPr>
          <w:rFonts w:eastAsiaTheme="majorEastAsia"/>
        </w:rPr>
        <w:t xml:space="preserve"> seconds after clicking on Sign up</w:t>
      </w:r>
      <w:r w:rsidR="00102A20">
        <w:rPr>
          <w:rFonts w:eastAsiaTheme="majorEastAsia"/>
        </w:rPr>
        <w:t xml:space="preserve"> button.</w:t>
      </w:r>
    </w:p>
    <w:p w:rsidR="00674502" w:rsidRPr="0004791E" w:rsidRDefault="00674502" w:rsidP="00DF6584">
      <w:pPr>
        <w:pStyle w:val="StyleHeading2Sub-headingH2ChapterNumberAppendixLetterchnh"/>
      </w:pPr>
      <w:bookmarkStart w:id="63" w:name="_Toc494193102"/>
      <w:bookmarkStart w:id="64" w:name="_Toc504992363"/>
      <w:r>
        <w:t>Availability</w:t>
      </w:r>
      <w:bookmarkEnd w:id="63"/>
      <w:bookmarkEnd w:id="64"/>
    </w:p>
    <w:p w:rsidR="00674502" w:rsidRDefault="00BF6D5A" w:rsidP="0041299E">
      <w:r>
        <w:t xml:space="preserve">              </w:t>
      </w:r>
      <w:r w:rsidR="00674502">
        <w:t xml:space="preserve">The Users can register </w:t>
      </w:r>
      <w:proofErr w:type="gramStart"/>
      <w:r w:rsidR="00674502">
        <w:t>24x7 .</w:t>
      </w:r>
      <w:proofErr w:type="gramEnd"/>
    </w:p>
    <w:p w:rsidR="00421C3C" w:rsidRPr="0004791E" w:rsidRDefault="00421C3C" w:rsidP="00DF6584">
      <w:pPr>
        <w:pStyle w:val="StyleHeading2Sub-headingH2ChapterNumberAppendixLetterchnh"/>
      </w:pPr>
      <w:bookmarkStart w:id="65" w:name="_Toc472937929"/>
      <w:bookmarkStart w:id="66" w:name="_Toc504992364"/>
      <w:r>
        <w:t>User Interface</w:t>
      </w:r>
      <w:bookmarkEnd w:id="65"/>
      <w:bookmarkEnd w:id="66"/>
    </w:p>
    <w:p w:rsidR="00421C3C" w:rsidRDefault="00421C3C" w:rsidP="0041299E">
      <w:pPr>
        <w:pStyle w:val="ListParagraph"/>
        <w:numPr>
          <w:ilvl w:val="1"/>
          <w:numId w:val="38"/>
        </w:numPr>
      </w:pPr>
      <w:r>
        <w:t>The Labels of the form shall be bold</w:t>
      </w:r>
    </w:p>
    <w:p w:rsidR="00BF6D5A" w:rsidRDefault="00BF6D5A" w:rsidP="00BF6D5A">
      <w:pPr>
        <w:pStyle w:val="ListParagraph"/>
        <w:numPr>
          <w:ilvl w:val="1"/>
          <w:numId w:val="38"/>
        </w:numPr>
      </w:pPr>
      <w:r>
        <w:t>Gender should be selected on registration form</w:t>
      </w:r>
    </w:p>
    <w:p w:rsidR="00421C3C" w:rsidRDefault="00BF6D5A" w:rsidP="00BF6D5A">
      <w:pPr>
        <w:pStyle w:val="ListParagraph"/>
        <w:numPr>
          <w:ilvl w:val="1"/>
          <w:numId w:val="38"/>
        </w:numPr>
      </w:pPr>
      <w:r>
        <w:t>Submit and Reset button should be there on every page</w:t>
      </w:r>
      <w:r>
        <w:tab/>
      </w:r>
    </w:p>
    <w:p w:rsidR="00421C3C" w:rsidRPr="0004791E" w:rsidRDefault="00421C3C" w:rsidP="00DF6584">
      <w:pPr>
        <w:pStyle w:val="StyleHeading2Sub-headingH2ChapterNumberAppendixLetterchnh"/>
      </w:pPr>
      <w:bookmarkStart w:id="67" w:name="_Toc472937930"/>
      <w:bookmarkStart w:id="68" w:name="_Toc504992365"/>
      <w:r>
        <w:t>Security</w:t>
      </w:r>
      <w:bookmarkEnd w:id="67"/>
      <w:bookmarkEnd w:id="68"/>
    </w:p>
    <w:p w:rsidR="00421C3C" w:rsidRDefault="00421C3C" w:rsidP="0041299E">
      <w:pPr>
        <w:pStyle w:val="ListParagraph"/>
        <w:numPr>
          <w:ilvl w:val="0"/>
          <w:numId w:val="39"/>
        </w:numPr>
      </w:pPr>
      <w:r>
        <w:t>Remember my Credentials option should save username and password in html cookies.</w:t>
      </w:r>
    </w:p>
    <w:p w:rsidR="00421C3C" w:rsidRDefault="00BF6D5A" w:rsidP="0041299E">
      <w:pPr>
        <w:pStyle w:val="ListParagraph"/>
        <w:numPr>
          <w:ilvl w:val="0"/>
          <w:numId w:val="39"/>
        </w:numPr>
      </w:pPr>
      <w:r>
        <w:t xml:space="preserve">The </w:t>
      </w:r>
      <w:proofErr w:type="spellStart"/>
      <w:r>
        <w:t>makemyjorney</w:t>
      </w:r>
      <w:proofErr w:type="spellEnd"/>
      <w:r>
        <w:t xml:space="preserve"> registration </w:t>
      </w:r>
      <w:proofErr w:type="gramStart"/>
      <w:r>
        <w:t xml:space="preserve">form </w:t>
      </w:r>
      <w:r w:rsidR="00393356">
        <w:t xml:space="preserve"> </w:t>
      </w:r>
      <w:r w:rsidR="00421C3C">
        <w:t>will</w:t>
      </w:r>
      <w:proofErr w:type="gramEnd"/>
      <w:r w:rsidR="00421C3C">
        <w:t xml:space="preserve"> allow</w:t>
      </w:r>
      <w:r w:rsidR="00393356">
        <w:t xml:space="preserve"> </w:t>
      </w:r>
      <w:r w:rsidR="00421C3C">
        <w:t>the user to Cancel the application at any point.</w:t>
      </w:r>
    </w:p>
    <w:p w:rsidR="004E069C" w:rsidRDefault="00BF6D5A" w:rsidP="0041299E">
      <w:pPr>
        <w:pStyle w:val="ListParagraph"/>
        <w:numPr>
          <w:ilvl w:val="0"/>
          <w:numId w:val="39"/>
        </w:numPr>
      </w:pPr>
      <w:r>
        <w:t>Username should be unique.</w:t>
      </w:r>
      <w:bookmarkStart w:id="69" w:name="_Toc144299930"/>
      <w:bookmarkStart w:id="70" w:name="_Toc145125016"/>
      <w:bookmarkStart w:id="71" w:name="_Toc165439515"/>
      <w:bookmarkStart w:id="72" w:name="_Toc186019624"/>
    </w:p>
    <w:p w:rsidR="004E069C" w:rsidRPr="004E069C" w:rsidRDefault="004E069C" w:rsidP="0041299E"/>
    <w:p w:rsidR="009F5790" w:rsidRDefault="009F5790" w:rsidP="0041299E">
      <w:pPr>
        <w:pStyle w:val="Heading1"/>
        <w:numPr>
          <w:ilvl w:val="0"/>
          <w:numId w:val="6"/>
        </w:numPr>
      </w:pPr>
      <w:bookmarkStart w:id="73" w:name="_Toc504992366"/>
      <w:r w:rsidRPr="009F5790">
        <w:t>Business Rules</w:t>
      </w:r>
      <w:bookmarkEnd w:id="69"/>
      <w:bookmarkEnd w:id="70"/>
      <w:bookmarkEnd w:id="71"/>
      <w:bookmarkEnd w:id="72"/>
      <w:bookmarkEnd w:id="7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4"/>
        <w:gridCol w:w="3629"/>
        <w:gridCol w:w="2946"/>
      </w:tblGrid>
      <w:tr w:rsidR="004E069C" w:rsidRPr="009F5790" w:rsidTr="004E069C">
        <w:trPr>
          <w:trHeight w:val="479"/>
          <w:tblHeader/>
          <w:jc w:val="center"/>
        </w:trPr>
        <w:tc>
          <w:tcPr>
            <w:tcW w:w="2264" w:type="dxa"/>
            <w:shd w:val="clear" w:color="auto" w:fill="F3F3F3"/>
          </w:tcPr>
          <w:p w:rsidR="004E069C" w:rsidRPr="009F5790" w:rsidRDefault="004E069C" w:rsidP="0041299E">
            <w:r w:rsidRPr="009F5790">
              <w:t>Business Rule Name</w:t>
            </w:r>
          </w:p>
        </w:tc>
        <w:tc>
          <w:tcPr>
            <w:tcW w:w="3629" w:type="dxa"/>
            <w:shd w:val="clear" w:color="auto" w:fill="F3F3F3"/>
          </w:tcPr>
          <w:p w:rsidR="004E069C" w:rsidRPr="009F5790" w:rsidRDefault="004E069C" w:rsidP="0041299E">
            <w:r w:rsidRPr="009F5790">
              <w:t>Business Rule Description</w:t>
            </w:r>
          </w:p>
        </w:tc>
        <w:tc>
          <w:tcPr>
            <w:tcW w:w="2946" w:type="dxa"/>
            <w:shd w:val="clear" w:color="auto" w:fill="F3F3F3"/>
          </w:tcPr>
          <w:p w:rsidR="004E069C" w:rsidRPr="009F5790" w:rsidRDefault="004E069C" w:rsidP="0041299E">
            <w:r w:rsidRPr="009F5790">
              <w:t>System action (if BR fails)</w:t>
            </w:r>
          </w:p>
        </w:tc>
      </w:tr>
      <w:tr w:rsidR="004E069C" w:rsidRPr="00026079" w:rsidTr="004E069C">
        <w:trPr>
          <w:trHeight w:val="894"/>
          <w:jc w:val="center"/>
        </w:trPr>
        <w:tc>
          <w:tcPr>
            <w:tcW w:w="2264" w:type="dxa"/>
          </w:tcPr>
          <w:p w:rsidR="004E069C" w:rsidRPr="007C4ACA" w:rsidRDefault="004E069C" w:rsidP="0041299E">
            <w:pPr>
              <w:pStyle w:val="infoblue"/>
              <w:rPr>
                <w:i w:val="0"/>
                <w:color w:val="auto"/>
              </w:rPr>
            </w:pPr>
            <w:r w:rsidRPr="007C4ACA">
              <w:rPr>
                <w:i w:val="0"/>
                <w:color w:val="auto"/>
              </w:rPr>
              <w:t>BR01</w:t>
            </w:r>
          </w:p>
        </w:tc>
        <w:tc>
          <w:tcPr>
            <w:tcW w:w="3629" w:type="dxa"/>
          </w:tcPr>
          <w:p w:rsidR="004E069C" w:rsidRPr="007C4ACA" w:rsidRDefault="004E069C" w:rsidP="0041299E">
            <w:pPr>
              <w:pStyle w:val="infoblue"/>
              <w:rPr>
                <w:i w:val="0"/>
                <w:color w:val="auto"/>
              </w:rPr>
            </w:pPr>
            <w:r w:rsidRPr="007C4ACA">
              <w:rPr>
                <w:i w:val="0"/>
                <w:color w:val="auto"/>
              </w:rPr>
              <w:t>User</w:t>
            </w:r>
            <w:r w:rsidR="007260FF" w:rsidRPr="007C4ACA">
              <w:rPr>
                <w:i w:val="0"/>
                <w:color w:val="auto"/>
              </w:rPr>
              <w:t>name</w:t>
            </w:r>
            <w:r w:rsidRPr="007C4ACA">
              <w:rPr>
                <w:i w:val="0"/>
                <w:color w:val="auto"/>
              </w:rPr>
              <w:t xml:space="preserve"> must be valid</w:t>
            </w:r>
          </w:p>
        </w:tc>
        <w:tc>
          <w:tcPr>
            <w:tcW w:w="2946" w:type="dxa"/>
          </w:tcPr>
          <w:p w:rsidR="004E069C" w:rsidRPr="007C4ACA" w:rsidRDefault="004E069C" w:rsidP="0041299E">
            <w:pPr>
              <w:pStyle w:val="infoblue"/>
              <w:rPr>
                <w:i w:val="0"/>
                <w:color w:val="auto"/>
              </w:rPr>
            </w:pPr>
            <w:r w:rsidRPr="007C4ACA">
              <w:rPr>
                <w:i w:val="0"/>
                <w:color w:val="auto"/>
              </w:rPr>
              <w:t>User is prompted to re-enter</w:t>
            </w:r>
            <w:r w:rsidR="007260FF" w:rsidRPr="007C4ACA">
              <w:rPr>
                <w:i w:val="0"/>
                <w:color w:val="auto"/>
              </w:rPr>
              <w:t xml:space="preserve"> the username</w:t>
            </w:r>
            <w:r w:rsidRPr="007C4ACA">
              <w:rPr>
                <w:i w:val="0"/>
                <w:color w:val="auto"/>
              </w:rPr>
              <w:t xml:space="preserve"> credentials</w:t>
            </w:r>
          </w:p>
        </w:tc>
      </w:tr>
      <w:tr w:rsidR="004E069C" w:rsidRPr="00531C2E" w:rsidTr="004E069C">
        <w:trPr>
          <w:trHeight w:val="894"/>
          <w:jc w:val="center"/>
        </w:trPr>
        <w:tc>
          <w:tcPr>
            <w:tcW w:w="2264" w:type="dxa"/>
          </w:tcPr>
          <w:p w:rsidR="004E069C" w:rsidRPr="007C4ACA" w:rsidRDefault="004E069C" w:rsidP="0041299E">
            <w:pPr>
              <w:pStyle w:val="infoblue"/>
              <w:rPr>
                <w:i w:val="0"/>
                <w:color w:val="auto"/>
              </w:rPr>
            </w:pPr>
            <w:r w:rsidRPr="007C4ACA">
              <w:rPr>
                <w:i w:val="0"/>
                <w:color w:val="auto"/>
              </w:rPr>
              <w:t>BR02</w:t>
            </w:r>
          </w:p>
        </w:tc>
        <w:tc>
          <w:tcPr>
            <w:tcW w:w="3629" w:type="dxa"/>
          </w:tcPr>
          <w:p w:rsidR="004E069C" w:rsidRPr="007C4ACA" w:rsidRDefault="004E069C" w:rsidP="0041299E">
            <w:pPr>
              <w:pStyle w:val="infoblue"/>
              <w:rPr>
                <w:i w:val="0"/>
                <w:color w:val="auto"/>
              </w:rPr>
            </w:pPr>
            <w:r w:rsidRPr="007C4ACA">
              <w:rPr>
                <w:i w:val="0"/>
                <w:color w:val="auto"/>
              </w:rPr>
              <w:t>Re</w:t>
            </w:r>
            <w:r w:rsidR="007260FF" w:rsidRPr="007C4ACA">
              <w:rPr>
                <w:i w:val="0"/>
                <w:color w:val="auto"/>
              </w:rPr>
              <w:t>quired Fields on the Registration form</w:t>
            </w:r>
            <w:r w:rsidRPr="007C4ACA">
              <w:rPr>
                <w:i w:val="0"/>
                <w:color w:val="auto"/>
              </w:rPr>
              <w:t xml:space="preserve"> should be filled </w:t>
            </w:r>
          </w:p>
        </w:tc>
        <w:tc>
          <w:tcPr>
            <w:tcW w:w="2946" w:type="dxa"/>
          </w:tcPr>
          <w:p w:rsidR="004E069C" w:rsidRPr="007C4ACA" w:rsidRDefault="004E069C" w:rsidP="0041299E">
            <w:pPr>
              <w:pStyle w:val="infoblue"/>
              <w:rPr>
                <w:i w:val="0"/>
                <w:color w:val="auto"/>
              </w:rPr>
            </w:pPr>
            <w:r w:rsidRPr="007C4ACA">
              <w:rPr>
                <w:i w:val="0"/>
                <w:color w:val="auto"/>
              </w:rPr>
              <w:t>Displays error message “Please fill the required fields”</w:t>
            </w:r>
          </w:p>
        </w:tc>
      </w:tr>
      <w:tr w:rsidR="004E069C" w:rsidRPr="00531C2E" w:rsidTr="004E069C">
        <w:trPr>
          <w:trHeight w:val="894"/>
          <w:jc w:val="center"/>
        </w:trPr>
        <w:tc>
          <w:tcPr>
            <w:tcW w:w="2264" w:type="dxa"/>
          </w:tcPr>
          <w:p w:rsidR="004E069C" w:rsidRPr="007C4ACA" w:rsidRDefault="004E069C" w:rsidP="0041299E">
            <w:pPr>
              <w:pStyle w:val="infoblue"/>
              <w:rPr>
                <w:i w:val="0"/>
                <w:color w:val="auto"/>
              </w:rPr>
            </w:pPr>
            <w:r w:rsidRPr="007C4ACA">
              <w:rPr>
                <w:i w:val="0"/>
                <w:color w:val="auto"/>
              </w:rPr>
              <w:t>BR03</w:t>
            </w:r>
          </w:p>
        </w:tc>
        <w:tc>
          <w:tcPr>
            <w:tcW w:w="3629" w:type="dxa"/>
          </w:tcPr>
          <w:p w:rsidR="004E069C" w:rsidRPr="007C4ACA" w:rsidRDefault="007260FF" w:rsidP="0041299E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7C4ACA">
              <w:rPr>
                <w:i w:val="0"/>
                <w:color w:val="auto"/>
              </w:rPr>
              <w:t>Mobille</w:t>
            </w:r>
            <w:proofErr w:type="spellEnd"/>
            <w:r w:rsidRPr="007C4ACA">
              <w:rPr>
                <w:i w:val="0"/>
                <w:color w:val="auto"/>
              </w:rPr>
              <w:t xml:space="preserve"> no and email ID should be of correct </w:t>
            </w:r>
          </w:p>
        </w:tc>
        <w:tc>
          <w:tcPr>
            <w:tcW w:w="2946" w:type="dxa"/>
          </w:tcPr>
          <w:p w:rsidR="004E069C" w:rsidRPr="007C4ACA" w:rsidRDefault="004E069C" w:rsidP="007260FF">
            <w:pPr>
              <w:pStyle w:val="infoblue"/>
              <w:rPr>
                <w:i w:val="0"/>
                <w:color w:val="auto"/>
              </w:rPr>
            </w:pPr>
            <w:r w:rsidRPr="007C4ACA">
              <w:rPr>
                <w:i w:val="0"/>
                <w:color w:val="auto"/>
              </w:rPr>
              <w:t>Display error message ”</w:t>
            </w:r>
            <w:r w:rsidR="007260FF" w:rsidRPr="007C4ACA">
              <w:rPr>
                <w:i w:val="0"/>
                <w:color w:val="auto"/>
              </w:rPr>
              <w:t>Enter valid mobile no and Email ID</w:t>
            </w:r>
            <w:r w:rsidRPr="007C4ACA">
              <w:rPr>
                <w:i w:val="0"/>
                <w:color w:val="auto"/>
              </w:rPr>
              <w:t>”</w:t>
            </w:r>
          </w:p>
        </w:tc>
      </w:tr>
    </w:tbl>
    <w:p w:rsidR="00FE2144" w:rsidRPr="00FE2144" w:rsidRDefault="00FE2144" w:rsidP="00FE2144">
      <w:bookmarkStart w:id="74" w:name="_Toc144299931"/>
      <w:bookmarkStart w:id="75" w:name="_Toc145125017"/>
      <w:bookmarkStart w:id="76" w:name="_Toc165439516"/>
      <w:bookmarkStart w:id="77" w:name="_Toc186019625"/>
    </w:p>
    <w:p w:rsidR="009F5790" w:rsidRPr="009F5790" w:rsidRDefault="009F5790" w:rsidP="0041299E">
      <w:pPr>
        <w:pStyle w:val="Heading1"/>
        <w:numPr>
          <w:ilvl w:val="0"/>
          <w:numId w:val="6"/>
        </w:numPr>
      </w:pPr>
      <w:bookmarkStart w:id="78" w:name="_Toc504992367"/>
      <w:r w:rsidRPr="009F5790">
        <w:t>Diagrams</w:t>
      </w:r>
      <w:bookmarkEnd w:id="74"/>
      <w:bookmarkEnd w:id="75"/>
      <w:bookmarkEnd w:id="76"/>
      <w:bookmarkEnd w:id="77"/>
      <w:bookmarkEnd w:id="78"/>
    </w:p>
    <w:p w:rsidR="009F5790" w:rsidRDefault="009F5790" w:rsidP="00DF6584">
      <w:pPr>
        <w:pStyle w:val="StyleHeading2Sub-headingH2ChapterNumberAppendixLetterchnh"/>
      </w:pPr>
      <w:bookmarkStart w:id="79" w:name="_Toc144299932"/>
      <w:bookmarkStart w:id="80" w:name="_Toc145125018"/>
      <w:bookmarkStart w:id="81" w:name="_Toc165439517"/>
      <w:bookmarkStart w:id="82" w:name="_Toc186019626"/>
      <w:bookmarkStart w:id="83" w:name="_Toc504992368"/>
      <w:r w:rsidRPr="009F5790">
        <w:lastRenderedPageBreak/>
        <w:t>Use Case Diagram</w:t>
      </w:r>
      <w:bookmarkEnd w:id="79"/>
      <w:bookmarkEnd w:id="80"/>
      <w:bookmarkEnd w:id="81"/>
      <w:bookmarkEnd w:id="82"/>
      <w:bookmarkEnd w:id="83"/>
    </w:p>
    <w:p w:rsidR="00285FC7" w:rsidRDefault="00285FC7" w:rsidP="00DF6584">
      <w:pPr>
        <w:pStyle w:val="StyleHeading2Sub-headingH2ChapterNumberAppendixLetterchnh"/>
      </w:pPr>
    </w:p>
    <w:p w:rsidR="00E16FD0" w:rsidRPr="009F5790" w:rsidRDefault="00E16FD0" w:rsidP="00DF6584">
      <w:pPr>
        <w:pStyle w:val="StyleHeading2Sub-headingH2ChapterNumberAppendixLetterchnh"/>
      </w:pPr>
    </w:p>
    <w:p w:rsidR="009F5790" w:rsidRPr="009F5790" w:rsidRDefault="009F5790" w:rsidP="0041299E">
      <w:pPr>
        <w:pStyle w:val="infoblue"/>
      </w:pPr>
    </w:p>
    <w:p w:rsidR="008D65AB" w:rsidRPr="008D65AB" w:rsidRDefault="00744B3A" w:rsidP="006F4BB7">
      <w:pPr>
        <w:pStyle w:val="Heading1"/>
      </w:pPr>
      <w:bookmarkStart w:id="84" w:name="_Toc144299934"/>
      <w:bookmarkStart w:id="85" w:name="_Toc145125020"/>
      <w:bookmarkStart w:id="86" w:name="_Toc165439519"/>
      <w:bookmarkStart w:id="87" w:name="_Toc186019628"/>
      <w:bookmarkStart w:id="88" w:name="_Toc504992369"/>
      <w:r>
        <w:rPr>
          <w:noProof/>
          <w:lang w:eastAsia="en-US"/>
        </w:rPr>
        <w:drawing>
          <wp:inline distT="0" distB="0" distL="0" distR="0" wp14:anchorId="035FABB8" wp14:editId="4271FDD0">
            <wp:extent cx="6479540" cy="421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8"/>
    </w:p>
    <w:p w:rsidR="009F5790" w:rsidRPr="009F5790" w:rsidRDefault="00237557" w:rsidP="0041299E">
      <w:pPr>
        <w:pStyle w:val="Heading1"/>
        <w:numPr>
          <w:ilvl w:val="0"/>
          <w:numId w:val="6"/>
        </w:numPr>
      </w:pPr>
      <w:bookmarkStart w:id="89" w:name="_Toc504992370"/>
      <w:r>
        <w:t>S</w:t>
      </w:r>
      <w:r w:rsidR="009F5790" w:rsidRPr="009F5790">
        <w:t>cenarios</w:t>
      </w:r>
      <w:bookmarkEnd w:id="84"/>
      <w:bookmarkEnd w:id="85"/>
      <w:bookmarkEnd w:id="86"/>
      <w:bookmarkEnd w:id="87"/>
      <w:bookmarkEnd w:id="89"/>
    </w:p>
    <w:p w:rsidR="009F5790" w:rsidRPr="009F5790" w:rsidRDefault="009F5790" w:rsidP="00DF6584">
      <w:pPr>
        <w:pStyle w:val="StyleHeading2Sub-headingH2ChapterNumberAppendixLetterchnh"/>
      </w:pPr>
      <w:bookmarkStart w:id="90" w:name="_Toc144299935"/>
      <w:bookmarkStart w:id="91" w:name="_Toc145125021"/>
      <w:bookmarkStart w:id="92" w:name="_Toc165439520"/>
      <w:bookmarkStart w:id="93" w:name="_Toc186019629"/>
      <w:bookmarkStart w:id="94" w:name="_Toc504992371"/>
      <w:r w:rsidRPr="009F5790">
        <w:lastRenderedPageBreak/>
        <w:t>Success Scenarios</w:t>
      </w:r>
      <w:bookmarkEnd w:id="90"/>
      <w:bookmarkEnd w:id="91"/>
      <w:bookmarkEnd w:id="92"/>
      <w:bookmarkEnd w:id="93"/>
      <w:bookmarkEnd w:id="94"/>
    </w:p>
    <w:p w:rsidR="009F5790" w:rsidRPr="009F5790" w:rsidRDefault="009F5790" w:rsidP="0041299E"/>
    <w:p w:rsidR="007C4ACA" w:rsidRDefault="007C4ACA" w:rsidP="0041299E">
      <w:pPr>
        <w:pStyle w:val="ListParagraph"/>
        <w:numPr>
          <w:ilvl w:val="0"/>
          <w:numId w:val="7"/>
        </w:numPr>
      </w:pPr>
      <w:r>
        <w:t xml:space="preserve">On sign up page navigates to </w:t>
      </w:r>
      <w:proofErr w:type="spellStart"/>
      <w:r>
        <w:t>makemyjourney</w:t>
      </w:r>
      <w:proofErr w:type="spellEnd"/>
      <w:r>
        <w:t xml:space="preserve"> registration page</w:t>
      </w:r>
    </w:p>
    <w:p w:rsidR="005C623D" w:rsidRDefault="007C4ACA" w:rsidP="0041299E">
      <w:pPr>
        <w:pStyle w:val="ListParagraph"/>
        <w:numPr>
          <w:ilvl w:val="0"/>
          <w:numId w:val="7"/>
        </w:numPr>
      </w:pPr>
      <w:r>
        <w:t xml:space="preserve"> Username in registration form </w:t>
      </w:r>
      <w:r w:rsidR="005C623D">
        <w:t xml:space="preserve">on second attempt and </w:t>
      </w:r>
      <w:r w:rsidR="000F7477">
        <w:t xml:space="preserve">successful </w:t>
      </w:r>
      <w:r>
        <w:t xml:space="preserve">access </w:t>
      </w:r>
      <w:proofErr w:type="spellStart"/>
      <w:r>
        <w:t>usename</w:t>
      </w:r>
      <w:proofErr w:type="spellEnd"/>
    </w:p>
    <w:p w:rsidR="00DC068D" w:rsidRDefault="00DC068D" w:rsidP="0041299E">
      <w:pPr>
        <w:pStyle w:val="NormalNotesBulleted"/>
        <w:numPr>
          <w:ilvl w:val="0"/>
          <w:numId w:val="7"/>
        </w:numPr>
      </w:pPr>
      <w:r>
        <w:t xml:space="preserve">User gets submit the registration form and get activation link on </w:t>
      </w:r>
      <w:proofErr w:type="spellStart"/>
      <w:r>
        <w:t>rgistered</w:t>
      </w:r>
      <w:proofErr w:type="spellEnd"/>
      <w:r>
        <w:t xml:space="preserve"> </w:t>
      </w:r>
      <w:proofErr w:type="spellStart"/>
      <w:r>
        <w:t>maild</w:t>
      </w:r>
      <w:proofErr w:type="spellEnd"/>
      <w:r>
        <w:t xml:space="preserve"> ID</w:t>
      </w:r>
    </w:p>
    <w:p w:rsidR="00DC068D" w:rsidRDefault="00DC068D" w:rsidP="00DC068D">
      <w:pPr>
        <w:pStyle w:val="NormalNotesBulleted"/>
        <w:numPr>
          <w:ilvl w:val="0"/>
          <w:numId w:val="7"/>
        </w:numPr>
      </w:pPr>
      <w:r>
        <w:t xml:space="preserve">User gets 4 digit PIN on mobile no and able to activate account </w:t>
      </w:r>
    </w:p>
    <w:p w:rsidR="00DE36C0" w:rsidRDefault="00BE2B06" w:rsidP="00DC068D">
      <w:pPr>
        <w:pStyle w:val="NormalNotesBulleted"/>
        <w:numPr>
          <w:ilvl w:val="0"/>
          <w:numId w:val="7"/>
        </w:numPr>
      </w:pPr>
      <w:r>
        <w:t>User</w:t>
      </w:r>
      <w:r w:rsidR="00DE36C0">
        <w:t xml:space="preserve"> Successfully submits the request by mobile app</w:t>
      </w:r>
    </w:p>
    <w:p w:rsidR="006C439E" w:rsidRPr="009F5790" w:rsidRDefault="006C439E" w:rsidP="007C4ACA">
      <w:pPr>
        <w:pStyle w:val="NormalNotesBulleted"/>
        <w:numPr>
          <w:ilvl w:val="0"/>
          <w:numId w:val="0"/>
        </w:numPr>
        <w:ind w:left="720"/>
      </w:pPr>
    </w:p>
    <w:p w:rsidR="009F5790" w:rsidRDefault="009F5790" w:rsidP="00DF6584">
      <w:pPr>
        <w:pStyle w:val="StyleHeading2Sub-headingH2ChapterNumberAppendixLetterchnh"/>
      </w:pPr>
      <w:bookmarkStart w:id="95" w:name="_Toc144299936"/>
      <w:bookmarkStart w:id="96" w:name="_Toc145125022"/>
      <w:bookmarkStart w:id="97" w:name="_Toc165439521"/>
      <w:bookmarkStart w:id="98" w:name="_Toc186019630"/>
      <w:bookmarkStart w:id="99" w:name="_Toc504992372"/>
      <w:r w:rsidRPr="009F5790">
        <w:t>Failure Scenarios</w:t>
      </w:r>
      <w:bookmarkEnd w:id="95"/>
      <w:bookmarkEnd w:id="96"/>
      <w:bookmarkEnd w:id="97"/>
      <w:bookmarkEnd w:id="98"/>
      <w:bookmarkEnd w:id="99"/>
    </w:p>
    <w:p w:rsidR="005C623D" w:rsidRPr="00F258A6" w:rsidRDefault="00DC068D" w:rsidP="0041299E">
      <w:pPr>
        <w:pStyle w:val="NormalNotesBulleted"/>
        <w:numPr>
          <w:ilvl w:val="0"/>
          <w:numId w:val="7"/>
        </w:numPr>
      </w:pPr>
      <w:r>
        <w:t>Exceeded valid username</w:t>
      </w:r>
      <w:r w:rsidR="005C623D" w:rsidRPr="00F258A6">
        <w:t xml:space="preserve"> Attempts</w:t>
      </w:r>
    </w:p>
    <w:p w:rsidR="005C623D" w:rsidRPr="00F258A6" w:rsidRDefault="005C623D" w:rsidP="0041299E">
      <w:pPr>
        <w:pStyle w:val="NormalNotesBulleted"/>
        <w:numPr>
          <w:ilvl w:val="0"/>
          <w:numId w:val="7"/>
        </w:numPr>
      </w:pPr>
      <w:r w:rsidRPr="00F258A6">
        <w:t>Web Server Down</w:t>
      </w:r>
    </w:p>
    <w:p w:rsidR="005C623D" w:rsidRPr="00F258A6" w:rsidRDefault="005C623D" w:rsidP="0041299E">
      <w:pPr>
        <w:pStyle w:val="NormalNotesBulleted"/>
        <w:numPr>
          <w:ilvl w:val="0"/>
          <w:numId w:val="7"/>
        </w:numPr>
      </w:pPr>
      <w:r w:rsidRPr="00F258A6">
        <w:t>Database Connectivity Error</w:t>
      </w:r>
    </w:p>
    <w:p w:rsidR="005C623D" w:rsidRDefault="005C623D" w:rsidP="0041299E">
      <w:pPr>
        <w:pStyle w:val="NormalNotesBulleted"/>
        <w:numPr>
          <w:ilvl w:val="0"/>
          <w:numId w:val="7"/>
        </w:numPr>
      </w:pPr>
      <w:r w:rsidRPr="00F258A6">
        <w:t>Network Connectivity Error</w:t>
      </w:r>
    </w:p>
    <w:p w:rsidR="00DC068D" w:rsidRDefault="00DC068D" w:rsidP="0041299E">
      <w:pPr>
        <w:pStyle w:val="NormalNotesBulleted"/>
        <w:numPr>
          <w:ilvl w:val="0"/>
          <w:numId w:val="7"/>
        </w:numPr>
      </w:pPr>
      <w:r>
        <w:t xml:space="preserve">Given wrong Email ID </w:t>
      </w:r>
      <w:proofErr w:type="spellStart"/>
      <w:r>
        <w:t>iand</w:t>
      </w:r>
      <w:proofErr w:type="spellEnd"/>
      <w:r>
        <w:t xml:space="preserve"> mobile number </w:t>
      </w:r>
    </w:p>
    <w:p w:rsidR="009F5790" w:rsidRPr="009F5790" w:rsidRDefault="009F5790" w:rsidP="0041299E"/>
    <w:p w:rsidR="009F5790" w:rsidRDefault="009F5790" w:rsidP="0041299E">
      <w:pPr>
        <w:pStyle w:val="Heading1"/>
        <w:numPr>
          <w:ilvl w:val="0"/>
          <w:numId w:val="6"/>
        </w:numPr>
      </w:pPr>
      <w:bookmarkStart w:id="100" w:name="_Toc144299937"/>
      <w:bookmarkStart w:id="101" w:name="_Toc145125023"/>
      <w:bookmarkStart w:id="102" w:name="_Toc165439522"/>
      <w:bookmarkStart w:id="103" w:name="_Toc186019631"/>
      <w:bookmarkStart w:id="104" w:name="_Toc504992373"/>
      <w:r w:rsidRPr="009F5790">
        <w:t>Issues</w:t>
      </w:r>
      <w:bookmarkEnd w:id="100"/>
      <w:bookmarkEnd w:id="101"/>
      <w:bookmarkEnd w:id="102"/>
      <w:bookmarkEnd w:id="103"/>
      <w:bookmarkEnd w:id="104"/>
    </w:p>
    <w:p w:rsidR="00DC068D" w:rsidRDefault="00FE225D" w:rsidP="00DC068D">
      <w:pPr>
        <w:pStyle w:val="NormalNotesBulleted"/>
        <w:numPr>
          <w:ilvl w:val="0"/>
          <w:numId w:val="45"/>
        </w:numPr>
      </w:pPr>
      <w:r w:rsidRPr="00D26199">
        <w:t>What i</w:t>
      </w:r>
      <w:r w:rsidR="00DC068D">
        <w:t xml:space="preserve">s the maximum size of </w:t>
      </w:r>
      <w:proofErr w:type="gramStart"/>
      <w:r w:rsidR="00DC068D">
        <w:t>username ?</w:t>
      </w:r>
      <w:proofErr w:type="gramEnd"/>
    </w:p>
    <w:p w:rsidR="00472FB4" w:rsidRDefault="00DC068D" w:rsidP="00DC068D">
      <w:pPr>
        <w:pStyle w:val="NormalNotesBulleted"/>
        <w:numPr>
          <w:ilvl w:val="0"/>
          <w:numId w:val="45"/>
        </w:numPr>
      </w:pPr>
      <w:r>
        <w:t xml:space="preserve">What if the email Id and mobile no is given wrong </w:t>
      </w:r>
      <w:proofErr w:type="spellStart"/>
      <w:r>
        <w:t>wrong</w:t>
      </w:r>
      <w:proofErr w:type="spellEnd"/>
      <w:r>
        <w:t>?</w:t>
      </w:r>
    </w:p>
    <w:p w:rsidR="00DC068D" w:rsidRDefault="00DC068D" w:rsidP="00DC068D">
      <w:pPr>
        <w:pStyle w:val="NormalNotesBulleted"/>
        <w:numPr>
          <w:ilvl w:val="0"/>
          <w:numId w:val="45"/>
        </w:numPr>
      </w:pPr>
      <w:r>
        <w:t>What if the PIN is not generated by system?</w:t>
      </w:r>
    </w:p>
    <w:p w:rsidR="000C6839" w:rsidRPr="001C4D77" w:rsidRDefault="000C6839" w:rsidP="0041299E">
      <w:pPr>
        <w:pStyle w:val="StyleHeading1H1Mainheading1Heading1Heading10Head1h1Sec"/>
        <w:numPr>
          <w:ilvl w:val="0"/>
          <w:numId w:val="40"/>
        </w:numPr>
      </w:pPr>
      <w:bookmarkStart w:id="105" w:name="_Toc144299939"/>
      <w:bookmarkStart w:id="106" w:name="_Toc145125025"/>
      <w:bookmarkStart w:id="107" w:name="_Toc165439524"/>
      <w:bookmarkStart w:id="108" w:name="_Toc186019633"/>
      <w:bookmarkStart w:id="109" w:name="_Toc472937942"/>
      <w:bookmarkStart w:id="110" w:name="_Toc504992374"/>
      <w:r w:rsidRPr="001C4D77">
        <w:t>Inter System Dependencies</w:t>
      </w:r>
      <w:bookmarkEnd w:id="105"/>
      <w:bookmarkEnd w:id="106"/>
      <w:bookmarkEnd w:id="107"/>
      <w:bookmarkEnd w:id="108"/>
      <w:bookmarkEnd w:id="109"/>
      <w:bookmarkEnd w:id="110"/>
    </w:p>
    <w:p w:rsidR="000C6839" w:rsidRPr="009F5790" w:rsidRDefault="000C6839" w:rsidP="0041299E">
      <w:r w:rsidRPr="009F5790">
        <w:rPr>
          <w:b/>
        </w:rPr>
        <w:t xml:space="preserve">Module: </w:t>
      </w:r>
      <w:r w:rsidR="006F4BB7">
        <w:rPr>
          <w:b/>
        </w:rPr>
        <w:t>‘Activation page</w:t>
      </w:r>
      <w:r>
        <w:t xml:space="preserve">’ gets impacted due </w:t>
      </w:r>
      <w:proofErr w:type="gramStart"/>
      <w:r>
        <w:t>to :</w:t>
      </w:r>
      <w:proofErr w:type="gramEnd"/>
    </w:p>
    <w:p w:rsidR="000C6839" w:rsidRPr="009F5790" w:rsidRDefault="000C6839" w:rsidP="0041299E"/>
    <w:p w:rsidR="000C6839" w:rsidRPr="009F5790" w:rsidRDefault="000C6839" w:rsidP="0041299E">
      <w:r w:rsidRPr="009F5790">
        <w:t xml:space="preserve">Use case name: </w:t>
      </w:r>
      <w:r>
        <w:t>Alternate Flow 1</w:t>
      </w:r>
      <w:r w:rsidR="006F4BB7">
        <w:t xml:space="preserve"> and 2</w:t>
      </w:r>
    </w:p>
    <w:p w:rsidR="000C6839" w:rsidRPr="009F5790" w:rsidRDefault="000C6839" w:rsidP="0041299E"/>
    <w:p w:rsidR="00771273" w:rsidRDefault="000C6839" w:rsidP="00306E72">
      <w:r w:rsidRPr="009F5790">
        <w:rPr>
          <w:b/>
        </w:rPr>
        <w:t>Impact</w:t>
      </w:r>
      <w:r w:rsidRPr="009F5790">
        <w:t xml:space="preserve">: </w:t>
      </w:r>
      <w:r>
        <w:t>If the user tries to</w:t>
      </w:r>
      <w:r w:rsidR="006F4BB7">
        <w:t xml:space="preserve"> give wrong email and mobile </w:t>
      </w:r>
      <w:proofErr w:type="gramStart"/>
      <w:r w:rsidR="006F4BB7">
        <w:t xml:space="preserve">no </w:t>
      </w:r>
      <w:r>
        <w:t>,</w:t>
      </w:r>
      <w:proofErr w:type="gramEnd"/>
      <w:r>
        <w:t xml:space="preserve"> he should be denied to do so. </w:t>
      </w:r>
      <w:bookmarkStart w:id="111" w:name="_Toc144299941"/>
      <w:bookmarkStart w:id="112" w:name="_Toc145125027"/>
      <w:bookmarkStart w:id="113" w:name="_Toc165439526"/>
      <w:bookmarkStart w:id="114" w:name="_Toc186019635"/>
      <w:bookmarkStart w:id="115" w:name="_Toc472937944"/>
    </w:p>
    <w:p w:rsidR="00DE5D12" w:rsidRDefault="00DE5D12" w:rsidP="0041299E">
      <w:pPr>
        <w:pStyle w:val="StyleHeading1H1Mainheading1Heading1Heading10Head1h1Sec"/>
      </w:pPr>
    </w:p>
    <w:p w:rsidR="00771273" w:rsidRPr="006F4BB7" w:rsidRDefault="00771273" w:rsidP="0041299E">
      <w:pPr>
        <w:pStyle w:val="StyleHeading1H1Mainheading1Heading1Heading10Head1h1Sec"/>
        <w:numPr>
          <w:ilvl w:val="0"/>
          <w:numId w:val="40"/>
        </w:numPr>
      </w:pPr>
      <w:bookmarkStart w:id="116" w:name="_Toc504992375"/>
      <w:r w:rsidRPr="009F5790">
        <w:t>Assumptions</w:t>
      </w:r>
      <w:bookmarkEnd w:id="111"/>
      <w:bookmarkEnd w:id="112"/>
      <w:bookmarkEnd w:id="113"/>
      <w:bookmarkEnd w:id="114"/>
      <w:bookmarkEnd w:id="115"/>
      <w:bookmarkEnd w:id="116"/>
    </w:p>
    <w:p w:rsidR="00771273" w:rsidRDefault="00771273" w:rsidP="0041299E"/>
    <w:p w:rsidR="008777C4" w:rsidRPr="008777C4" w:rsidRDefault="00771273" w:rsidP="008777C4">
      <w:pPr>
        <w:pStyle w:val="ListParagraph"/>
        <w:numPr>
          <w:ilvl w:val="0"/>
          <w:numId w:val="41"/>
        </w:numPr>
        <w:rPr>
          <w:b/>
        </w:rPr>
      </w:pPr>
      <w:r w:rsidRPr="00C8361D">
        <w:t>The User should be authenticate.</w:t>
      </w:r>
    </w:p>
    <w:p w:rsidR="008777C4" w:rsidRPr="008777C4" w:rsidRDefault="00771273" w:rsidP="008777C4">
      <w:pPr>
        <w:pStyle w:val="ListParagraph"/>
        <w:numPr>
          <w:ilvl w:val="0"/>
          <w:numId w:val="41"/>
        </w:numPr>
        <w:rPr>
          <w:b/>
        </w:rPr>
      </w:pPr>
      <w:r w:rsidRPr="00536BBD">
        <w:t xml:space="preserve">User should have </w:t>
      </w:r>
      <w:r w:rsidR="008777C4" w:rsidRPr="00E11492">
        <w:t xml:space="preserve">Latest versions of leading browsers like Internet Explorer, Google Chrome, </w:t>
      </w:r>
    </w:p>
    <w:p w:rsidR="00771273" w:rsidRPr="009F5790" w:rsidRDefault="008777C4" w:rsidP="008777C4">
      <w:pPr>
        <w:ind w:left="720"/>
      </w:pPr>
      <w:r w:rsidRPr="00E11492">
        <w:t xml:space="preserve"> </w:t>
      </w:r>
      <w:r>
        <w:t xml:space="preserve">     </w:t>
      </w:r>
      <w:r w:rsidRPr="00E11492">
        <w:t xml:space="preserve">Mozilla Firefox, Opera, </w:t>
      </w:r>
      <w:proofErr w:type="gramStart"/>
      <w:r w:rsidRPr="00E11492">
        <w:t>Safari</w:t>
      </w:r>
      <w:r>
        <w:t xml:space="preserve"> </w:t>
      </w:r>
      <w:r w:rsidR="00771273" w:rsidRPr="00536BBD">
        <w:t xml:space="preserve"> for</w:t>
      </w:r>
      <w:proofErr w:type="gramEnd"/>
      <w:r w:rsidR="00771273" w:rsidRPr="00536BBD">
        <w:t xml:space="preserve"> best view of site.</w:t>
      </w:r>
    </w:p>
    <w:p w:rsidR="00771273" w:rsidRPr="009F5790" w:rsidRDefault="00771273" w:rsidP="0041299E"/>
    <w:p w:rsidR="00771273" w:rsidRPr="009F5790" w:rsidRDefault="00771273" w:rsidP="0041299E"/>
    <w:p w:rsidR="000C6839" w:rsidRPr="00E16FD0" w:rsidRDefault="000C6839" w:rsidP="0041299E">
      <w:pPr>
        <w:pStyle w:val="ListParagraph"/>
      </w:pPr>
    </w:p>
    <w:sectPr w:rsidR="000C6839" w:rsidRPr="00E16FD0" w:rsidSect="00E218F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C2C" w:rsidRDefault="00D24C2C" w:rsidP="0041299E">
      <w:r>
        <w:separator/>
      </w:r>
    </w:p>
    <w:p w:rsidR="00D24C2C" w:rsidRDefault="00D24C2C" w:rsidP="0041299E"/>
    <w:p w:rsidR="00D24C2C" w:rsidRDefault="00D24C2C" w:rsidP="0041299E"/>
    <w:p w:rsidR="00D24C2C" w:rsidRDefault="00D24C2C" w:rsidP="0041299E"/>
    <w:p w:rsidR="00D24C2C" w:rsidRDefault="00D24C2C" w:rsidP="0041299E"/>
    <w:p w:rsidR="00D24C2C" w:rsidRDefault="00D24C2C" w:rsidP="0041299E"/>
    <w:p w:rsidR="00D24C2C" w:rsidRDefault="00D24C2C" w:rsidP="0041299E"/>
    <w:p w:rsidR="00D24C2C" w:rsidRDefault="00D24C2C" w:rsidP="0041299E"/>
  </w:endnote>
  <w:endnote w:type="continuationSeparator" w:id="0">
    <w:p w:rsidR="00D24C2C" w:rsidRDefault="00D24C2C" w:rsidP="0041299E">
      <w:r>
        <w:continuationSeparator/>
      </w:r>
    </w:p>
    <w:p w:rsidR="00D24C2C" w:rsidRDefault="00D24C2C" w:rsidP="0041299E"/>
    <w:p w:rsidR="00D24C2C" w:rsidRDefault="00D24C2C" w:rsidP="0041299E"/>
    <w:p w:rsidR="00D24C2C" w:rsidRDefault="00D24C2C" w:rsidP="0041299E"/>
    <w:p w:rsidR="00D24C2C" w:rsidRDefault="00D24C2C" w:rsidP="0041299E"/>
    <w:p w:rsidR="00D24C2C" w:rsidRDefault="00D24C2C" w:rsidP="0041299E"/>
    <w:p w:rsidR="00D24C2C" w:rsidRDefault="00D24C2C" w:rsidP="0041299E"/>
    <w:p w:rsidR="00D24C2C" w:rsidRDefault="00D24C2C" w:rsidP="004129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84" w:rsidRDefault="00DF6584" w:rsidP="0041299E">
    <w:pPr>
      <w:pStyle w:val="Footer"/>
    </w:pPr>
  </w:p>
  <w:p w:rsidR="00DF6584" w:rsidRDefault="00DF6584" w:rsidP="0041299E"/>
  <w:p w:rsidR="00DF6584" w:rsidRDefault="00DF6584" w:rsidP="0041299E"/>
  <w:p w:rsidR="00DF6584" w:rsidRDefault="00DF6584" w:rsidP="0041299E"/>
  <w:p w:rsidR="00DF6584" w:rsidRDefault="00DF6584" w:rsidP="0041299E"/>
  <w:p w:rsidR="00DF6584" w:rsidRDefault="00DF6584" w:rsidP="0041299E"/>
  <w:p w:rsidR="00DF6584" w:rsidRDefault="00DF6584" w:rsidP="0041299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84" w:rsidRDefault="00DF6584" w:rsidP="0041299E">
    <w:r w:rsidRPr="00DD3832">
      <w:t>©201</w:t>
    </w:r>
    <w:r>
      <w:t>5</w:t>
    </w:r>
    <w:r w:rsidRPr="00DD3832">
      <w:t>Capgemini. All rights reserved.</w:t>
    </w:r>
    <w:r>
      <w:br/>
    </w:r>
    <w:r w:rsidRPr="00DD3832">
      <w:t xml:space="preserve">The information contained in this document is proprietary and confidential. For </w:t>
    </w:r>
    <w:proofErr w:type="spellStart"/>
    <w:r w:rsidRPr="00DD3832">
      <w:t>Capgemini</w:t>
    </w:r>
    <w:proofErr w:type="spellEnd"/>
    <w:r w:rsidRPr="00DD3832">
      <w:t xml:space="preserve"> only.</w:t>
    </w:r>
    <w:r w:rsidRPr="008B6B15">
      <w:t xml:space="preserve">| </w:t>
    </w:r>
  </w:p>
  <w:p w:rsidR="00DF6584" w:rsidRPr="00D318E1" w:rsidRDefault="00DF6584" w:rsidP="0041299E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503B2D">
          <w:rPr>
            <w:b/>
            <w:noProof/>
            <w:lang w:val="fr-FR"/>
          </w:rPr>
          <w:t>6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503B2D">
          <w:rPr>
            <w:noProof/>
            <w:lang w:val="fr-FR"/>
          </w:rPr>
          <w:t>14</w:t>
        </w:r>
        <w:r>
          <w:rPr>
            <w:lang w:val="fr-FR"/>
          </w:rPr>
          <w:fldChar w:fldCharType="end"/>
        </w:r>
      </w:sdtContent>
    </w:sdt>
  </w:p>
  <w:p w:rsidR="00DF6584" w:rsidRDefault="00DF6584" w:rsidP="0041299E"/>
  <w:p w:rsidR="00DF6584" w:rsidRDefault="00DF6584" w:rsidP="0041299E"/>
  <w:p w:rsidR="00DF6584" w:rsidRDefault="00DF6584" w:rsidP="0041299E"/>
  <w:p w:rsidR="00DF6584" w:rsidRDefault="00DF6584" w:rsidP="0041299E"/>
  <w:p w:rsidR="00DF6584" w:rsidRPr="005E7574" w:rsidRDefault="00DF6584" w:rsidP="0041299E">
    <w:proofErr w:type="spellStart"/>
    <w:r>
      <w:t>Capgemini</w:t>
    </w:r>
    <w:proofErr w:type="spellEnd"/>
    <w:r>
      <w:t xml:space="preserve"> Internal</w:t>
    </w:r>
  </w:p>
  <w:p w:rsidR="00DF6584" w:rsidRDefault="00DF6584" w:rsidP="0041299E"/>
  <w:p w:rsidR="00DF6584" w:rsidRDefault="00DF6584" w:rsidP="0041299E"/>
  <w:p w:rsidR="00DF6584" w:rsidRDefault="00DF6584" w:rsidP="0041299E"/>
  <w:p w:rsidR="00DF6584" w:rsidRDefault="00DF6584" w:rsidP="0041299E"/>
  <w:p w:rsidR="00DF6584" w:rsidRDefault="00DF6584" w:rsidP="0041299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C2C" w:rsidRDefault="00D24C2C" w:rsidP="0041299E">
      <w:r>
        <w:separator/>
      </w:r>
    </w:p>
    <w:p w:rsidR="00D24C2C" w:rsidRDefault="00D24C2C" w:rsidP="0041299E"/>
    <w:p w:rsidR="00D24C2C" w:rsidRDefault="00D24C2C" w:rsidP="0041299E"/>
    <w:p w:rsidR="00D24C2C" w:rsidRDefault="00D24C2C" w:rsidP="0041299E"/>
    <w:p w:rsidR="00D24C2C" w:rsidRDefault="00D24C2C" w:rsidP="0041299E"/>
    <w:p w:rsidR="00D24C2C" w:rsidRDefault="00D24C2C" w:rsidP="0041299E"/>
    <w:p w:rsidR="00D24C2C" w:rsidRDefault="00D24C2C" w:rsidP="0041299E"/>
    <w:p w:rsidR="00D24C2C" w:rsidRDefault="00D24C2C" w:rsidP="0041299E"/>
  </w:footnote>
  <w:footnote w:type="continuationSeparator" w:id="0">
    <w:p w:rsidR="00D24C2C" w:rsidRDefault="00D24C2C" w:rsidP="0041299E">
      <w:r>
        <w:continuationSeparator/>
      </w:r>
    </w:p>
    <w:p w:rsidR="00D24C2C" w:rsidRDefault="00D24C2C" w:rsidP="0041299E"/>
    <w:p w:rsidR="00D24C2C" w:rsidRDefault="00D24C2C" w:rsidP="0041299E"/>
    <w:p w:rsidR="00D24C2C" w:rsidRDefault="00D24C2C" w:rsidP="0041299E"/>
    <w:p w:rsidR="00D24C2C" w:rsidRDefault="00D24C2C" w:rsidP="0041299E"/>
    <w:p w:rsidR="00D24C2C" w:rsidRDefault="00D24C2C" w:rsidP="0041299E"/>
    <w:p w:rsidR="00D24C2C" w:rsidRDefault="00D24C2C" w:rsidP="0041299E"/>
    <w:p w:rsidR="00D24C2C" w:rsidRDefault="00D24C2C" w:rsidP="004129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84" w:rsidRDefault="00D24C2C" w:rsidP="0041299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DF6584" w:rsidRDefault="00DF6584" w:rsidP="0041299E"/>
  <w:p w:rsidR="00DF6584" w:rsidRDefault="00DF6584" w:rsidP="0041299E"/>
  <w:p w:rsidR="00DF6584" w:rsidRDefault="00DF6584" w:rsidP="0041299E"/>
  <w:p w:rsidR="00DF6584" w:rsidRDefault="00DF6584" w:rsidP="0041299E"/>
  <w:p w:rsidR="00DF6584" w:rsidRDefault="00DF6584" w:rsidP="0041299E"/>
  <w:p w:rsidR="00DF6584" w:rsidRDefault="00DF6584" w:rsidP="0041299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84" w:rsidRPr="003308F8" w:rsidRDefault="00D24C2C" w:rsidP="0041299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DF6584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F6584">
      <w:t>Use Case Specification</w:t>
    </w:r>
  </w:p>
  <w:p w:rsidR="00DF6584" w:rsidRDefault="00DF6584" w:rsidP="0041299E"/>
  <w:p w:rsidR="00DF6584" w:rsidRDefault="00DF6584" w:rsidP="0041299E"/>
  <w:p w:rsidR="00DF6584" w:rsidRDefault="00DF6584" w:rsidP="0041299E"/>
  <w:p w:rsidR="00DF6584" w:rsidRDefault="00DF6584" w:rsidP="0041299E"/>
  <w:p w:rsidR="00DF6584" w:rsidRDefault="00DF6584" w:rsidP="0041299E"/>
  <w:p w:rsidR="00DF6584" w:rsidRDefault="00DF6584" w:rsidP="0041299E"/>
  <w:p w:rsidR="00DF6584" w:rsidRDefault="00DF6584" w:rsidP="0041299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84" w:rsidRDefault="00D24C2C" w:rsidP="0041299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0D05"/>
    <w:multiLevelType w:val="hybridMultilevel"/>
    <w:tmpl w:val="74242A18"/>
    <w:lvl w:ilvl="0" w:tplc="2CA2A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666"/>
    <w:multiLevelType w:val="hybridMultilevel"/>
    <w:tmpl w:val="DCA8C91A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F1A96"/>
    <w:multiLevelType w:val="hybridMultilevel"/>
    <w:tmpl w:val="74242A18"/>
    <w:lvl w:ilvl="0" w:tplc="2CA2A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085510"/>
    <w:multiLevelType w:val="hybridMultilevel"/>
    <w:tmpl w:val="558AF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B7916"/>
    <w:multiLevelType w:val="hybridMultilevel"/>
    <w:tmpl w:val="274CE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A427D"/>
    <w:multiLevelType w:val="hybridMultilevel"/>
    <w:tmpl w:val="D35C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2C1730"/>
    <w:multiLevelType w:val="hybridMultilevel"/>
    <w:tmpl w:val="DCA8C91A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C6DE1"/>
    <w:multiLevelType w:val="hybridMultilevel"/>
    <w:tmpl w:val="DCA8C91A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F533F"/>
    <w:multiLevelType w:val="hybridMultilevel"/>
    <w:tmpl w:val="F3721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2616A"/>
    <w:multiLevelType w:val="hybridMultilevel"/>
    <w:tmpl w:val="44980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B0FC0"/>
    <w:multiLevelType w:val="hybridMultilevel"/>
    <w:tmpl w:val="B420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22E0725"/>
    <w:multiLevelType w:val="hybridMultilevel"/>
    <w:tmpl w:val="E48C6C10"/>
    <w:lvl w:ilvl="0" w:tplc="2CA2A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11680E"/>
    <w:multiLevelType w:val="hybridMultilevel"/>
    <w:tmpl w:val="9C1EC3C6"/>
    <w:lvl w:ilvl="0" w:tplc="46187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EF4E0B"/>
    <w:multiLevelType w:val="hybridMultilevel"/>
    <w:tmpl w:val="E056C076"/>
    <w:lvl w:ilvl="0" w:tplc="04161B8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8B72796"/>
    <w:multiLevelType w:val="hybridMultilevel"/>
    <w:tmpl w:val="88F49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E50E5"/>
    <w:multiLevelType w:val="hybridMultilevel"/>
    <w:tmpl w:val="DCA8C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2" w15:restartNumberingAfterBreak="0">
    <w:nsid w:val="29D10343"/>
    <w:multiLevelType w:val="hybridMultilevel"/>
    <w:tmpl w:val="35B60F16"/>
    <w:lvl w:ilvl="0" w:tplc="08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3907BF"/>
    <w:multiLevelType w:val="hybridMultilevel"/>
    <w:tmpl w:val="DCA8C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4" w15:restartNumberingAfterBreak="0">
    <w:nsid w:val="2EAE77D2"/>
    <w:multiLevelType w:val="hybridMultilevel"/>
    <w:tmpl w:val="4B3A5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DF6265"/>
    <w:multiLevelType w:val="hybridMultilevel"/>
    <w:tmpl w:val="073CCA96"/>
    <w:lvl w:ilvl="0" w:tplc="08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D146F4"/>
    <w:multiLevelType w:val="hybridMultilevel"/>
    <w:tmpl w:val="44980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796CF9"/>
    <w:multiLevelType w:val="hybridMultilevel"/>
    <w:tmpl w:val="44980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0B58C6"/>
    <w:multiLevelType w:val="hybridMultilevel"/>
    <w:tmpl w:val="DCA8C91A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2F0BEF"/>
    <w:multiLevelType w:val="hybridMultilevel"/>
    <w:tmpl w:val="6518CEE6"/>
    <w:lvl w:ilvl="0" w:tplc="2CA2A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BF61A5"/>
    <w:multiLevelType w:val="hybridMultilevel"/>
    <w:tmpl w:val="E48C6C10"/>
    <w:lvl w:ilvl="0" w:tplc="2CA2A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F02597"/>
    <w:multiLevelType w:val="hybridMultilevel"/>
    <w:tmpl w:val="DCA8C91A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7D2AC0"/>
    <w:multiLevelType w:val="hybridMultilevel"/>
    <w:tmpl w:val="FAFE667A"/>
    <w:lvl w:ilvl="0" w:tplc="F26E25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34" w15:restartNumberingAfterBreak="0">
    <w:nsid w:val="53407383"/>
    <w:multiLevelType w:val="hybridMultilevel"/>
    <w:tmpl w:val="DCA8C91A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873159"/>
    <w:multiLevelType w:val="hybridMultilevel"/>
    <w:tmpl w:val="DCA8C91A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051117"/>
    <w:multiLevelType w:val="hybridMultilevel"/>
    <w:tmpl w:val="DCA8C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8" w15:restartNumberingAfterBreak="0">
    <w:nsid w:val="6713206D"/>
    <w:multiLevelType w:val="hybridMultilevel"/>
    <w:tmpl w:val="9C1EC3C6"/>
    <w:lvl w:ilvl="0" w:tplc="46187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140036"/>
    <w:multiLevelType w:val="hybridMultilevel"/>
    <w:tmpl w:val="6518CEE6"/>
    <w:lvl w:ilvl="0" w:tplc="2CA2A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E28F8"/>
    <w:multiLevelType w:val="hybridMultilevel"/>
    <w:tmpl w:val="4B3A5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9D0BA6"/>
    <w:multiLevelType w:val="hybridMultilevel"/>
    <w:tmpl w:val="E48C6C10"/>
    <w:lvl w:ilvl="0" w:tplc="2CA2A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C323F8"/>
    <w:multiLevelType w:val="hybridMultilevel"/>
    <w:tmpl w:val="21006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8"/>
  </w:num>
  <w:num w:numId="3">
    <w:abstractNumId w:val="18"/>
  </w:num>
  <w:num w:numId="4">
    <w:abstractNumId w:val="43"/>
  </w:num>
  <w:num w:numId="5">
    <w:abstractNumId w:val="15"/>
  </w:num>
  <w:num w:numId="6">
    <w:abstractNumId w:val="33"/>
  </w:num>
  <w:num w:numId="7">
    <w:abstractNumId w:val="25"/>
  </w:num>
  <w:num w:numId="8">
    <w:abstractNumId w:val="3"/>
  </w:num>
  <w:num w:numId="9">
    <w:abstractNumId w:val="11"/>
  </w:num>
  <w:num w:numId="10">
    <w:abstractNumId w:val="29"/>
  </w:num>
  <w:num w:numId="11">
    <w:abstractNumId w:val="40"/>
  </w:num>
  <w:num w:numId="12">
    <w:abstractNumId w:val="24"/>
  </w:num>
  <w:num w:numId="13">
    <w:abstractNumId w:val="13"/>
  </w:num>
  <w:num w:numId="14">
    <w:abstractNumId w:val="27"/>
  </w:num>
  <w:num w:numId="15">
    <w:abstractNumId w:val="31"/>
  </w:num>
  <w:num w:numId="16">
    <w:abstractNumId w:val="41"/>
  </w:num>
  <w:num w:numId="17">
    <w:abstractNumId w:val="2"/>
  </w:num>
  <w:num w:numId="18">
    <w:abstractNumId w:val="30"/>
  </w:num>
  <w:num w:numId="19">
    <w:abstractNumId w:val="44"/>
  </w:num>
  <w:num w:numId="20">
    <w:abstractNumId w:val="14"/>
  </w:num>
  <w:num w:numId="21">
    <w:abstractNumId w:val="7"/>
  </w:num>
  <w:num w:numId="22">
    <w:abstractNumId w:val="38"/>
  </w:num>
  <w:num w:numId="23">
    <w:abstractNumId w:val="6"/>
  </w:num>
  <w:num w:numId="24">
    <w:abstractNumId w:val="37"/>
  </w:num>
  <w:num w:numId="25">
    <w:abstractNumId w:val="9"/>
  </w:num>
  <w:num w:numId="26">
    <w:abstractNumId w:val="17"/>
  </w:num>
  <w:num w:numId="27">
    <w:abstractNumId w:val="28"/>
  </w:num>
  <w:num w:numId="28">
    <w:abstractNumId w:val="21"/>
  </w:num>
  <w:num w:numId="29">
    <w:abstractNumId w:val="16"/>
  </w:num>
  <w:num w:numId="30">
    <w:abstractNumId w:val="0"/>
  </w:num>
  <w:num w:numId="31">
    <w:abstractNumId w:val="39"/>
  </w:num>
  <w:num w:numId="32">
    <w:abstractNumId w:val="23"/>
  </w:num>
  <w:num w:numId="33">
    <w:abstractNumId w:val="36"/>
  </w:num>
  <w:num w:numId="34">
    <w:abstractNumId w:val="32"/>
  </w:num>
  <w:num w:numId="35">
    <w:abstractNumId w:val="35"/>
  </w:num>
  <w:num w:numId="36">
    <w:abstractNumId w:val="26"/>
  </w:num>
  <w:num w:numId="37">
    <w:abstractNumId w:val="4"/>
  </w:num>
  <w:num w:numId="38">
    <w:abstractNumId w:val="12"/>
  </w:num>
  <w:num w:numId="39">
    <w:abstractNumId w:val="5"/>
  </w:num>
  <w:num w:numId="40">
    <w:abstractNumId w:val="22"/>
  </w:num>
  <w:num w:numId="41">
    <w:abstractNumId w:val="19"/>
  </w:num>
  <w:num w:numId="42">
    <w:abstractNumId w:val="1"/>
  </w:num>
  <w:num w:numId="43">
    <w:abstractNumId w:val="34"/>
  </w:num>
  <w:num w:numId="44">
    <w:abstractNumId w:val="10"/>
  </w:num>
  <w:num w:numId="45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63BE"/>
    <w:rsid w:val="00011693"/>
    <w:rsid w:val="000126FA"/>
    <w:rsid w:val="00014210"/>
    <w:rsid w:val="00023EAF"/>
    <w:rsid w:val="0002445B"/>
    <w:rsid w:val="00035405"/>
    <w:rsid w:val="000556B0"/>
    <w:rsid w:val="00077536"/>
    <w:rsid w:val="0008331A"/>
    <w:rsid w:val="00096043"/>
    <w:rsid w:val="000A50E3"/>
    <w:rsid w:val="000C5717"/>
    <w:rsid w:val="000C6839"/>
    <w:rsid w:val="000C78BA"/>
    <w:rsid w:val="000E00E7"/>
    <w:rsid w:val="000E7937"/>
    <w:rsid w:val="000F7477"/>
    <w:rsid w:val="00102A20"/>
    <w:rsid w:val="001204E2"/>
    <w:rsid w:val="00122EA5"/>
    <w:rsid w:val="0012666F"/>
    <w:rsid w:val="00127961"/>
    <w:rsid w:val="00141B52"/>
    <w:rsid w:val="00150EC1"/>
    <w:rsid w:val="00155262"/>
    <w:rsid w:val="00155339"/>
    <w:rsid w:val="00164AD1"/>
    <w:rsid w:val="0017290A"/>
    <w:rsid w:val="001804C0"/>
    <w:rsid w:val="0019751B"/>
    <w:rsid w:val="001A1E4F"/>
    <w:rsid w:val="001B2213"/>
    <w:rsid w:val="001B3D88"/>
    <w:rsid w:val="001C4D77"/>
    <w:rsid w:val="00201D1D"/>
    <w:rsid w:val="002329EC"/>
    <w:rsid w:val="00233482"/>
    <w:rsid w:val="00237557"/>
    <w:rsid w:val="002572DB"/>
    <w:rsid w:val="00275E50"/>
    <w:rsid w:val="00280933"/>
    <w:rsid w:val="00285E6D"/>
    <w:rsid w:val="00285FC7"/>
    <w:rsid w:val="002A2048"/>
    <w:rsid w:val="002A4077"/>
    <w:rsid w:val="002A5C98"/>
    <w:rsid w:val="002B2DDB"/>
    <w:rsid w:val="002D0988"/>
    <w:rsid w:val="002E42DC"/>
    <w:rsid w:val="002F046F"/>
    <w:rsid w:val="002F5C05"/>
    <w:rsid w:val="002F7F65"/>
    <w:rsid w:val="00303E5A"/>
    <w:rsid w:val="00306E72"/>
    <w:rsid w:val="00315D2A"/>
    <w:rsid w:val="00316A8A"/>
    <w:rsid w:val="00317F8A"/>
    <w:rsid w:val="003308F8"/>
    <w:rsid w:val="00332A79"/>
    <w:rsid w:val="00334B92"/>
    <w:rsid w:val="0035552D"/>
    <w:rsid w:val="00362467"/>
    <w:rsid w:val="00363F7C"/>
    <w:rsid w:val="00373BA1"/>
    <w:rsid w:val="00386684"/>
    <w:rsid w:val="00393356"/>
    <w:rsid w:val="00393A7C"/>
    <w:rsid w:val="00395294"/>
    <w:rsid w:val="003A475E"/>
    <w:rsid w:val="003C0099"/>
    <w:rsid w:val="003E1436"/>
    <w:rsid w:val="003E520B"/>
    <w:rsid w:val="004027C9"/>
    <w:rsid w:val="0041299E"/>
    <w:rsid w:val="004173AB"/>
    <w:rsid w:val="00421C3C"/>
    <w:rsid w:val="004313E5"/>
    <w:rsid w:val="004347D3"/>
    <w:rsid w:val="004447A4"/>
    <w:rsid w:val="0045699E"/>
    <w:rsid w:val="00456DDD"/>
    <w:rsid w:val="004639E1"/>
    <w:rsid w:val="00472619"/>
    <w:rsid w:val="00472DB3"/>
    <w:rsid w:val="00472FB4"/>
    <w:rsid w:val="004A7DCD"/>
    <w:rsid w:val="004C0647"/>
    <w:rsid w:val="004C3902"/>
    <w:rsid w:val="004D2DCC"/>
    <w:rsid w:val="004E069C"/>
    <w:rsid w:val="004E7445"/>
    <w:rsid w:val="0050219B"/>
    <w:rsid w:val="00503B2D"/>
    <w:rsid w:val="00516829"/>
    <w:rsid w:val="00525918"/>
    <w:rsid w:val="00530E5A"/>
    <w:rsid w:val="0053544D"/>
    <w:rsid w:val="005403CA"/>
    <w:rsid w:val="00552AEE"/>
    <w:rsid w:val="00555533"/>
    <w:rsid w:val="005727D2"/>
    <w:rsid w:val="00575611"/>
    <w:rsid w:val="005A237C"/>
    <w:rsid w:val="005A40AF"/>
    <w:rsid w:val="005B07CC"/>
    <w:rsid w:val="005B3604"/>
    <w:rsid w:val="005C623D"/>
    <w:rsid w:val="005D4827"/>
    <w:rsid w:val="005E5169"/>
    <w:rsid w:val="005E7574"/>
    <w:rsid w:val="00605B2D"/>
    <w:rsid w:val="006349A0"/>
    <w:rsid w:val="006403D2"/>
    <w:rsid w:val="0064586A"/>
    <w:rsid w:val="006567C8"/>
    <w:rsid w:val="00667576"/>
    <w:rsid w:val="00674502"/>
    <w:rsid w:val="006A615C"/>
    <w:rsid w:val="006B0A33"/>
    <w:rsid w:val="006B65C1"/>
    <w:rsid w:val="006C439E"/>
    <w:rsid w:val="006D3143"/>
    <w:rsid w:val="006F20DD"/>
    <w:rsid w:val="006F4BB7"/>
    <w:rsid w:val="00705680"/>
    <w:rsid w:val="00712911"/>
    <w:rsid w:val="007260FF"/>
    <w:rsid w:val="00735A40"/>
    <w:rsid w:val="00744B3A"/>
    <w:rsid w:val="00754549"/>
    <w:rsid w:val="0076743D"/>
    <w:rsid w:val="00771273"/>
    <w:rsid w:val="00771CF0"/>
    <w:rsid w:val="00775844"/>
    <w:rsid w:val="00776105"/>
    <w:rsid w:val="00785AB8"/>
    <w:rsid w:val="00790222"/>
    <w:rsid w:val="00790A92"/>
    <w:rsid w:val="007A16C6"/>
    <w:rsid w:val="007A6287"/>
    <w:rsid w:val="007B4E6B"/>
    <w:rsid w:val="007C4ACA"/>
    <w:rsid w:val="007C4C4C"/>
    <w:rsid w:val="007C7699"/>
    <w:rsid w:val="007D7188"/>
    <w:rsid w:val="008036AF"/>
    <w:rsid w:val="00803FB8"/>
    <w:rsid w:val="00831B08"/>
    <w:rsid w:val="00850205"/>
    <w:rsid w:val="00862BF7"/>
    <w:rsid w:val="00864BDF"/>
    <w:rsid w:val="008777C4"/>
    <w:rsid w:val="00882A5D"/>
    <w:rsid w:val="00886456"/>
    <w:rsid w:val="00891B51"/>
    <w:rsid w:val="008A63FB"/>
    <w:rsid w:val="008A7999"/>
    <w:rsid w:val="008B6B15"/>
    <w:rsid w:val="008C4791"/>
    <w:rsid w:val="008D1CF1"/>
    <w:rsid w:val="008D57CF"/>
    <w:rsid w:val="008D634D"/>
    <w:rsid w:val="008D65AB"/>
    <w:rsid w:val="008E4C77"/>
    <w:rsid w:val="008E5F20"/>
    <w:rsid w:val="0091275A"/>
    <w:rsid w:val="00921E8A"/>
    <w:rsid w:val="00935785"/>
    <w:rsid w:val="009410F1"/>
    <w:rsid w:val="00947B8C"/>
    <w:rsid w:val="00966A44"/>
    <w:rsid w:val="009768DB"/>
    <w:rsid w:val="0098706E"/>
    <w:rsid w:val="0099119F"/>
    <w:rsid w:val="00991BE7"/>
    <w:rsid w:val="009A6B54"/>
    <w:rsid w:val="009A7052"/>
    <w:rsid w:val="009B2318"/>
    <w:rsid w:val="009B4999"/>
    <w:rsid w:val="009C0745"/>
    <w:rsid w:val="009F2CBB"/>
    <w:rsid w:val="009F5790"/>
    <w:rsid w:val="00A10DE5"/>
    <w:rsid w:val="00A1407A"/>
    <w:rsid w:val="00A33C06"/>
    <w:rsid w:val="00A65EC7"/>
    <w:rsid w:val="00A828CD"/>
    <w:rsid w:val="00A85525"/>
    <w:rsid w:val="00A971EE"/>
    <w:rsid w:val="00AA3B75"/>
    <w:rsid w:val="00AB3DF3"/>
    <w:rsid w:val="00AC1F78"/>
    <w:rsid w:val="00AC4943"/>
    <w:rsid w:val="00AE4C6D"/>
    <w:rsid w:val="00AE6300"/>
    <w:rsid w:val="00AE6C7C"/>
    <w:rsid w:val="00AE763E"/>
    <w:rsid w:val="00AF402D"/>
    <w:rsid w:val="00AF5631"/>
    <w:rsid w:val="00B136BF"/>
    <w:rsid w:val="00B231E6"/>
    <w:rsid w:val="00B34985"/>
    <w:rsid w:val="00B4449D"/>
    <w:rsid w:val="00B45EA4"/>
    <w:rsid w:val="00B6715E"/>
    <w:rsid w:val="00B80750"/>
    <w:rsid w:val="00BB5A8D"/>
    <w:rsid w:val="00BE2B06"/>
    <w:rsid w:val="00BF6D5A"/>
    <w:rsid w:val="00C03665"/>
    <w:rsid w:val="00C13A48"/>
    <w:rsid w:val="00C24AC2"/>
    <w:rsid w:val="00C3602B"/>
    <w:rsid w:val="00C36BC7"/>
    <w:rsid w:val="00C37DC8"/>
    <w:rsid w:val="00C47B92"/>
    <w:rsid w:val="00C50F40"/>
    <w:rsid w:val="00C57E5C"/>
    <w:rsid w:val="00C65776"/>
    <w:rsid w:val="00C673C3"/>
    <w:rsid w:val="00C74392"/>
    <w:rsid w:val="00C82F93"/>
    <w:rsid w:val="00C84AE8"/>
    <w:rsid w:val="00C85E7C"/>
    <w:rsid w:val="00C934E4"/>
    <w:rsid w:val="00C97676"/>
    <w:rsid w:val="00CC173C"/>
    <w:rsid w:val="00CE0DB1"/>
    <w:rsid w:val="00D00798"/>
    <w:rsid w:val="00D12ADC"/>
    <w:rsid w:val="00D16345"/>
    <w:rsid w:val="00D24C2C"/>
    <w:rsid w:val="00D316EB"/>
    <w:rsid w:val="00D318E1"/>
    <w:rsid w:val="00D40824"/>
    <w:rsid w:val="00D55179"/>
    <w:rsid w:val="00D60D9E"/>
    <w:rsid w:val="00D619DB"/>
    <w:rsid w:val="00D62EB9"/>
    <w:rsid w:val="00D87ED0"/>
    <w:rsid w:val="00DC068D"/>
    <w:rsid w:val="00DC40E6"/>
    <w:rsid w:val="00DD3832"/>
    <w:rsid w:val="00DD3DC0"/>
    <w:rsid w:val="00DE36C0"/>
    <w:rsid w:val="00DE5D12"/>
    <w:rsid w:val="00DF4172"/>
    <w:rsid w:val="00DF6584"/>
    <w:rsid w:val="00E12319"/>
    <w:rsid w:val="00E16FD0"/>
    <w:rsid w:val="00E218F1"/>
    <w:rsid w:val="00E26304"/>
    <w:rsid w:val="00E42E59"/>
    <w:rsid w:val="00E55B64"/>
    <w:rsid w:val="00E91F11"/>
    <w:rsid w:val="00EA36BC"/>
    <w:rsid w:val="00EC275A"/>
    <w:rsid w:val="00ED3CA6"/>
    <w:rsid w:val="00ED7534"/>
    <w:rsid w:val="00EF071D"/>
    <w:rsid w:val="00EF332A"/>
    <w:rsid w:val="00F11BF2"/>
    <w:rsid w:val="00F27F5E"/>
    <w:rsid w:val="00F31BF2"/>
    <w:rsid w:val="00F34AAA"/>
    <w:rsid w:val="00F56846"/>
    <w:rsid w:val="00F76F15"/>
    <w:rsid w:val="00F8410D"/>
    <w:rsid w:val="00F843D2"/>
    <w:rsid w:val="00F84A84"/>
    <w:rsid w:val="00F9527F"/>
    <w:rsid w:val="00F9573D"/>
    <w:rsid w:val="00FC181B"/>
    <w:rsid w:val="00FE2144"/>
    <w:rsid w:val="00FE225D"/>
    <w:rsid w:val="00FF0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B1845972-A9D0-4AE8-91E7-70A30BE9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41299E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34AAA"/>
    <w:pPr>
      <w:tabs>
        <w:tab w:val="clear" w:pos="9639"/>
        <w:tab w:val="left" w:pos="1920"/>
        <w:tab w:val="right" w:leader="dot" w:pos="10194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803FB8"/>
    <w:pPr>
      <w:keepNext/>
      <w:tabs>
        <w:tab w:val="clear" w:pos="9639"/>
      </w:tabs>
      <w:spacing w:before="240" w:after="240" w:line="288" w:lineRule="auto"/>
      <w:ind w:left="720" w:hanging="360"/>
      <w:jc w:val="both"/>
    </w:pPr>
    <w:rPr>
      <w:rFonts w:ascii="Arial" w:eastAsia="MS Mincho" w:hAnsi="Arial" w:cs="Arial"/>
      <w:smallCaps/>
      <w:kern w:val="32"/>
      <w:sz w:val="2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803FB8"/>
    <w:rPr>
      <w:rFonts w:ascii="Arial" w:eastAsia="MS Mincho" w:hAnsi="Arial" w:cs="Arial"/>
      <w:b/>
      <w:bCs/>
      <w:smallCaps/>
      <w:color w:val="ED771A" w:themeColor="accent2"/>
      <w:kern w:val="32"/>
      <w:sz w:val="24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F6584"/>
    <w:pPr>
      <w:keepNext/>
      <w:tabs>
        <w:tab w:val="clear" w:pos="9639"/>
      </w:tabs>
      <w:spacing w:before="240" w:after="60" w:line="240" w:lineRule="auto"/>
      <w:ind w:left="270" w:firstLine="438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FB8"/>
    <w:pPr>
      <w:tabs>
        <w:tab w:val="clear" w:pos="963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FB8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803F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makemyjourney.co.in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://www.makemyjourney.co.in" TargetMode="External"/><Relationship Id="rId17" Type="http://schemas.openxmlformats.org/officeDocument/2006/relationships/hyperlink" Target="http://www.makemyjourney.co.i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makemyjourney.co.in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akemyjourney.co.in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www.makemyjourney.co.in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makemyjourney.co.in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1BD84-007C-4ECB-8384-888D5743A1DF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24</TotalTime>
  <Pages>14</Pages>
  <Words>2032</Words>
  <Characters>11586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Patel, Smitkumar</cp:lastModifiedBy>
  <cp:revision>14</cp:revision>
  <dcterms:created xsi:type="dcterms:W3CDTF">2018-01-29T05:26:00Z</dcterms:created>
  <dcterms:modified xsi:type="dcterms:W3CDTF">2018-01-29T06:59:00Z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